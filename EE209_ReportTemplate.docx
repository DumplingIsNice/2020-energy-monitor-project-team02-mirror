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r>
        <w:rPr>
          <w:i/>
          <w:iCs/>
          <w:sz w:val="22"/>
          <w:szCs w:val="22"/>
        </w:rPr>
        <w:t>print(“xyz: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bookmarkStart w:id="0" w:name="_GoBack"/>
            <w:bookmarkEnd w:id="0"/>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0"/>
          <w:headerReference w:type="default" r:id="rId21"/>
          <w:footerReference w:type="default" r:id="rId22"/>
          <w:headerReference w:type="first" r:id="rId23"/>
          <w:footerReference w:type="first" r:id="rId2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5"/>
      <w:headerReference w:type="default" r:id="rId26"/>
      <w:footerReference w:type="default" r:id="rId27"/>
      <w:headerReference w:type="first" r:id="rId28"/>
      <w:footerReference w:type="first" r:id="rId2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FF47A" w14:textId="77777777" w:rsidR="009C5B89" w:rsidRDefault="009C5B89" w:rsidP="00F42576">
      <w:r>
        <w:separator/>
      </w:r>
    </w:p>
    <w:p w14:paraId="5812DA2A" w14:textId="77777777" w:rsidR="009C5B89" w:rsidRDefault="009C5B89"/>
  </w:endnote>
  <w:endnote w:type="continuationSeparator" w:id="0">
    <w:p w14:paraId="01E5D8E0" w14:textId="77777777" w:rsidR="009C5B89" w:rsidRDefault="009C5B89" w:rsidP="00F42576">
      <w:r>
        <w:continuationSeparator/>
      </w:r>
    </w:p>
    <w:p w14:paraId="69BDC88A" w14:textId="77777777" w:rsidR="009C5B89" w:rsidRDefault="009C5B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C4C28" w14:textId="77777777" w:rsidR="009C5B89" w:rsidRDefault="009C5B89" w:rsidP="00F42576">
      <w:r>
        <w:separator/>
      </w:r>
    </w:p>
    <w:p w14:paraId="7DA27C9C" w14:textId="77777777" w:rsidR="009C5B89" w:rsidRDefault="009C5B89"/>
  </w:footnote>
  <w:footnote w:type="continuationSeparator" w:id="0">
    <w:p w14:paraId="7A6E8E6F" w14:textId="77777777" w:rsidR="009C5B89" w:rsidRDefault="009C5B89" w:rsidP="00F42576">
      <w:r>
        <w:continuationSeparator/>
      </w:r>
    </w:p>
    <w:p w14:paraId="7E5B2FC2" w14:textId="77777777" w:rsidR="009C5B89" w:rsidRDefault="009C5B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665A"/>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header" Target="header5.xml"/><Relationship Id="rId28"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211</TotalTime>
  <Pages>10</Pages>
  <Words>1281</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73</cp:revision>
  <cp:lastPrinted>2020-05-20T02:35:00Z</cp:lastPrinted>
  <dcterms:created xsi:type="dcterms:W3CDTF">2020-10-08T23:25:00Z</dcterms:created>
  <dcterms:modified xsi:type="dcterms:W3CDTF">2020-10-20T01:52:00Z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