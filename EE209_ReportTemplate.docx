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Ruskin Swedlund</w:t>
      </w:r>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1552DB38" w14:textId="1A8DE408" w:rsidR="000472AF" w:rsidRPr="00990C39" w:rsidRDefault="000472AF" w:rsidP="000472AF">
      <w:pPr>
        <w:rPr>
          <w:lang w:val="en-US" w:eastAsia="ja-JP"/>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20E2FF7" w14:textId="77777777" w:rsidR="000472AF" w:rsidRPr="00990C39" w:rsidRDefault="000472AF" w:rsidP="00990C39">
      <w:pPr>
        <w:rPr>
          <w:lang w:val="en-US" w:eastAsia="ja-JP"/>
        </w:rPr>
      </w:pP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Neurio</w:t>
            </w:r>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 xml:space="preserve">Efergy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5AE83009" w:rsidR="008F2649" w:rsidRPr="00875F70" w:rsidRDefault="00003472" w:rsidP="008F2649">
            <w:pPr>
              <w:rPr>
                <w:b w:val="0"/>
                <w:bCs w:val="0"/>
                <w:sz w:val="22"/>
                <w:szCs w:val="22"/>
              </w:rPr>
            </w:pPr>
            <w:r>
              <w:rPr>
                <w:b w:val="0"/>
                <w:bCs w:val="0"/>
                <w:sz w:val="22"/>
                <w:szCs w:val="22"/>
              </w:rPr>
              <w:t>Communication</w:t>
            </w:r>
            <w:r w:rsidR="004F20FA">
              <w:rPr>
                <w:b w:val="0"/>
                <w:bCs w:val="0"/>
                <w:sz w:val="22"/>
                <w:szCs w:val="22"/>
              </w:rPr>
              <w:t>/Display</w:t>
            </w:r>
            <w:r>
              <w:rPr>
                <w:b w:val="0"/>
                <w:bCs w:val="0"/>
                <w:sz w:val="22"/>
                <w:szCs w:val="22"/>
              </w:rPr>
              <w:t xml:space="preserve"> </w:t>
            </w:r>
            <w:r w:rsidR="004F20FA">
              <w:rPr>
                <w:b w:val="0"/>
                <w:bCs w:val="0"/>
                <w:sz w:val="22"/>
                <w:szCs w:val="22"/>
              </w:rPr>
              <w:t>Method</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Irms, Vrms, W, X, </w:t>
            </w:r>
            <w:r w:rsidR="00B937AF">
              <w:rPr>
                <w:sz w:val="22"/>
                <w:szCs w:val="22"/>
              </w:rPr>
              <w:t>Wh</w:t>
            </w:r>
          </w:p>
        </w:tc>
        <w:tc>
          <w:tcPr>
            <w:tcW w:w="2405" w:type="dxa"/>
            <w:vAlign w:val="center"/>
          </w:tcPr>
          <w:p w14:paraId="7277F853" w14:textId="3F31112C" w:rsidR="006412CB" w:rsidRPr="00875F70" w:rsidRDefault="0095564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 Irms, Vrms, </w:t>
            </w:r>
            <w:r w:rsidR="00825279">
              <w:rPr>
                <w:sz w:val="22"/>
                <w:szCs w:val="22"/>
              </w:rPr>
              <w:t>Energy (Wh)</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key differences are in the communication type, operating voltage, and types of measurements. The Neurio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measures reactive power (X). Efergy Pro only measures Energy. Our Energy monitor is more comprehensive in providing power, voltage and current. Neurio and our</w:t>
      </w:r>
      <w:r>
        <w:rPr>
          <w:sz w:val="22"/>
          <w:szCs w:val="22"/>
        </w:rPr>
        <w:t>s</w:t>
      </w:r>
      <w:r w:rsidR="007516E2">
        <w:rPr>
          <w:sz w:val="22"/>
          <w:szCs w:val="22"/>
        </w:rPr>
        <w:t xml:space="preserve"> have Bluetooth and hard-wired connectivity, but the Neurio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14V</w:t>
            </w:r>
            <w:r>
              <w:rPr>
                <w:sz w:val="22"/>
                <w:szCs w:val="22"/>
                <w:vertAlign w:val="subscript"/>
              </w:rPr>
              <w:t xml:space="preserve">RMS  </w:t>
            </w:r>
            <w:r>
              <w:rPr>
                <w:sz w:val="22"/>
                <w:szCs w:val="22"/>
              </w:rPr>
              <w:t>±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A</w:t>
            </w:r>
            <w:r>
              <w:rPr>
                <w:sz w:val="22"/>
                <w:szCs w:val="22"/>
                <w:vertAlign w:val="subscript"/>
              </w:rPr>
              <w:t>pk</w:t>
            </w:r>
            <w:r>
              <w:rPr>
                <w:sz w:val="22"/>
                <w:szCs w:val="22"/>
              </w:rPr>
              <w:t>, W and W</w:t>
            </w:r>
            <w:r>
              <w:rPr>
                <w:sz w:val="22"/>
                <w:szCs w:val="22"/>
                <w:vertAlign w:val="subscript"/>
              </w:rPr>
              <w:t>min</w:t>
            </w:r>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79846DF6"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2063FEEA" w:rsidR="00772136" w:rsidRPr="00234A0C" w:rsidRDefault="00770A0D" w:rsidP="00234A0C">
      <w:pPr>
        <w:pStyle w:val="Heading2"/>
      </w:pPr>
      <w:r>
        <w:t xml:space="preserve">The Schematic </w:t>
      </w:r>
    </w:p>
    <w:p w14:paraId="2F2E06BE" w14:textId="1D57869B" w:rsidR="00234A0C" w:rsidRDefault="002254E7" w:rsidP="00F76696">
      <w:pPr>
        <w:spacing w:line="320" w:lineRule="exact"/>
        <w:jc w:val="both"/>
        <w:rPr>
          <w:sz w:val="22"/>
          <w:szCs w:val="22"/>
        </w:rPr>
      </w:pPr>
      <w:r>
        <w:rPr>
          <w:noProof/>
        </w:rPr>
        <w:drawing>
          <wp:anchor distT="0" distB="0" distL="114300" distR="114300" simplePos="0" relativeHeight="251661312" behindDoc="0" locked="0" layoutInCell="1" allowOverlap="1" wp14:anchorId="427BA05B" wp14:editId="52D8385D">
            <wp:simplePos x="0" y="0"/>
            <wp:positionH relativeFrom="margin">
              <wp:align>left</wp:align>
            </wp:positionH>
            <wp:positionV relativeFrom="paragraph">
              <wp:posOffset>666750</wp:posOffset>
            </wp:positionV>
            <wp:extent cx="4905375" cy="3192145"/>
            <wp:effectExtent l="0" t="0" r="952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3192145"/>
                    </a:xfrm>
                    <a:prstGeom prst="rect">
                      <a:avLst/>
                    </a:prstGeom>
                  </pic:spPr>
                </pic:pic>
              </a:graphicData>
            </a:graphic>
            <wp14:sizeRelH relativeFrom="margin">
              <wp14:pctWidth>0</wp14:pctWidth>
            </wp14:sizeRelH>
            <wp14:sizeRelV relativeFrom="margin">
              <wp14:pctHeight>0</wp14:pctHeight>
            </wp14:sizeRelV>
          </wp:anchor>
        </w:drawing>
      </w:r>
      <w:r w:rsidR="00772136">
        <w:rPr>
          <w:sz w:val="22"/>
          <w:szCs w:val="22"/>
        </w:rPr>
        <w:t xml:space="preserve">We maximized the gain of our captured voltage and current signals from the differential amplifier input by optimizing the resistor values we choose </w:t>
      </w:r>
      <w:r>
        <w:rPr>
          <w:sz w:val="22"/>
          <w:szCs w:val="22"/>
        </w:rPr>
        <w:t>to</w:t>
      </w:r>
      <w:r w:rsidR="00772136">
        <w:rPr>
          <w:sz w:val="22"/>
          <w:szCs w:val="22"/>
        </w:rPr>
        <w:t xml:space="preserve"> represent our 5V ADC reference voltage more effectively.</w:t>
      </w:r>
      <w:r w:rsidR="00375B89">
        <w:rPr>
          <w:sz w:val="22"/>
          <w:szCs w:val="22"/>
        </w:rPr>
        <w:t xml:space="preserve"> The optimisation resulted in an approximate increase of 50%. </w:t>
      </w:r>
    </w:p>
    <w:p w14:paraId="51E57BC5" w14:textId="41D3B52F" w:rsidR="00375B89" w:rsidRPr="002254E7" w:rsidRDefault="00770A0D" w:rsidP="002254E7">
      <w:pPr>
        <w:pStyle w:val="Heading2"/>
      </w:pPr>
      <w:r>
        <w:t xml:space="preserve">The PCB </w:t>
      </w:r>
    </w:p>
    <w:p w14:paraId="7C85CC55" w14:textId="17F6C001" w:rsidR="00375B89" w:rsidRDefault="002254E7" w:rsidP="00F76696">
      <w:pPr>
        <w:spacing w:line="320" w:lineRule="exact"/>
        <w:jc w:val="both"/>
        <w:rPr>
          <w:sz w:val="22"/>
          <w:szCs w:val="22"/>
        </w:rPr>
      </w:pPr>
      <w:r>
        <w:rPr>
          <w:noProof/>
          <w:sz w:val="22"/>
          <w:szCs w:val="22"/>
        </w:rPr>
        <w:drawing>
          <wp:anchor distT="0" distB="0" distL="114300" distR="114300" simplePos="0" relativeHeight="251664384" behindDoc="0" locked="0" layoutInCell="1" allowOverlap="1" wp14:anchorId="0E3E6D48" wp14:editId="6FB6E4EF">
            <wp:simplePos x="0" y="0"/>
            <wp:positionH relativeFrom="margin">
              <wp:posOffset>2775585</wp:posOffset>
            </wp:positionH>
            <wp:positionV relativeFrom="paragraph">
              <wp:posOffset>335915</wp:posOffset>
            </wp:positionV>
            <wp:extent cx="3177540" cy="24574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89">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6E327B9F" w14:textId="32162E30" w:rsidR="002254E7" w:rsidRDefault="002254E7" w:rsidP="00F76696">
      <w:pPr>
        <w:spacing w:line="320" w:lineRule="exact"/>
        <w:jc w:val="both"/>
        <w:rPr>
          <w:sz w:val="22"/>
          <w:szCs w:val="22"/>
        </w:rPr>
      </w:pPr>
      <w:r>
        <w:rPr>
          <w:noProof/>
          <w:sz w:val="22"/>
          <w:szCs w:val="22"/>
        </w:rPr>
        <w:drawing>
          <wp:anchor distT="0" distB="0" distL="114300" distR="114300" simplePos="0" relativeHeight="251663360" behindDoc="0" locked="0" layoutInCell="1" allowOverlap="1" wp14:anchorId="7E618EF5" wp14:editId="55EB83B7">
            <wp:simplePos x="0" y="0"/>
            <wp:positionH relativeFrom="margin">
              <wp:align>left</wp:align>
            </wp:positionH>
            <wp:positionV relativeFrom="paragraph">
              <wp:posOffset>14605</wp:posOffset>
            </wp:positionV>
            <wp:extent cx="2486025" cy="23393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885" cy="2344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89DDD" w14:textId="70C183F9" w:rsidR="00770A0D" w:rsidRDefault="00770A0D" w:rsidP="00770A0D">
      <w:pPr>
        <w:pStyle w:val="Heading2"/>
      </w:pPr>
      <w:r>
        <w:lastRenderedPageBreak/>
        <w:t xml:space="preserve">Design Validation </w:t>
      </w:r>
    </w:p>
    <w:p w14:paraId="2C8CE5F7" w14:textId="7E40C41E" w:rsidR="00770A0D" w:rsidRDefault="00770A0D" w:rsidP="00770A0D">
      <w:pPr>
        <w:spacing w:line="320" w:lineRule="exact"/>
        <w:jc w:val="both"/>
        <w:rPr>
          <w:sz w:val="22"/>
          <w:szCs w:val="22"/>
        </w:rPr>
      </w:pPr>
      <w:r>
        <w:rPr>
          <w:sz w:val="22"/>
          <w:szCs w:val="22"/>
        </w:rPr>
        <w:t xml:space="preserve">Complete Table </w:t>
      </w:r>
      <w:r w:rsidR="00875F70">
        <w:rPr>
          <w:sz w:val="22"/>
          <w:szCs w:val="22"/>
        </w:rPr>
        <w:t>I</w:t>
      </w:r>
      <w:r>
        <w:rPr>
          <w:sz w:val="22"/>
          <w:szCs w:val="22"/>
        </w:rPr>
        <w:t xml:space="preserve">I (change table numbering as required) to highlight key design parameters and to show that your design functions as predicted by your calculations. </w:t>
      </w:r>
      <w:r w:rsidR="00980CEB">
        <w:rPr>
          <w:sz w:val="22"/>
          <w:szCs w:val="22"/>
        </w:rPr>
        <w:t xml:space="preserve">For naming convention refer to </w:t>
      </w:r>
      <w:hyperlink r:id="rId15" w:anchor="5" w:history="1">
        <w:r w:rsidR="00980CEB" w:rsidRPr="00544DDC">
          <w:rPr>
            <w:rStyle w:val="Hyperlink"/>
            <w:sz w:val="22"/>
            <w:szCs w:val="22"/>
          </w:rPr>
          <w:t>https://ee209-2020class.github.io/presentations/DigitalL4/presentation.html#5</w:t>
        </w:r>
      </w:hyperlink>
      <w:r w:rsidR="00980CEB">
        <w:rPr>
          <w:sz w:val="22"/>
          <w:szCs w:val="22"/>
        </w:rPr>
        <w:t>.</w:t>
      </w:r>
      <w:r w:rsidR="00980CEB" w:rsidRPr="00980CEB">
        <w:rPr>
          <w:sz w:val="22"/>
          <w:szCs w:val="22"/>
        </w:rPr>
        <w:t xml:space="preserve"> </w:t>
      </w:r>
      <w:r>
        <w:rPr>
          <w:sz w:val="22"/>
          <w:szCs w:val="22"/>
        </w:rPr>
        <w:t xml:space="preserve">If you had developed hardware and tested it, add a column to include experimental data.  </w:t>
      </w:r>
      <w:r w:rsidR="00B10AC8">
        <w:rPr>
          <w:sz w:val="22"/>
          <w:szCs w:val="22"/>
        </w:rPr>
        <w:t>I</w:t>
      </w:r>
      <w:r w:rsidR="00B92B30">
        <w:rPr>
          <w:sz w:val="22"/>
          <w:szCs w:val="22"/>
        </w:rPr>
        <w:t>nclude a short paragraph detailing special features of the design.</w:t>
      </w:r>
    </w:p>
    <w:p w14:paraId="15B0A89D" w14:textId="77777777" w:rsidR="00877ACE" w:rsidRDefault="00877ACE" w:rsidP="00770A0D">
      <w:pPr>
        <w:spacing w:line="320" w:lineRule="exact"/>
        <w:jc w:val="both"/>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r w:rsidRPr="00E7229D">
              <w:rPr>
                <w:b w:val="0"/>
                <w:bCs w:val="0"/>
                <w:sz w:val="22"/>
                <w:szCs w:val="22"/>
              </w:rPr>
              <w:t>G</w:t>
            </w:r>
            <w:r w:rsidRPr="00E7229D">
              <w:rPr>
                <w:b w:val="0"/>
                <w:bCs w:val="0"/>
                <w:sz w:val="22"/>
                <w:szCs w:val="22"/>
                <w:vertAlign w:val="subscript"/>
              </w:rPr>
              <w:t>vs</w:t>
            </w:r>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vs</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vs</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r w:rsidRPr="00E7229D">
              <w:rPr>
                <w:b w:val="0"/>
                <w:bCs w:val="0"/>
                <w:sz w:val="22"/>
                <w:szCs w:val="22"/>
              </w:rPr>
              <w:t>G</w:t>
            </w:r>
            <w:r w:rsidRPr="00E7229D">
              <w:rPr>
                <w:b w:val="0"/>
                <w:bCs w:val="0"/>
                <w:sz w:val="22"/>
                <w:szCs w:val="22"/>
                <w:vertAlign w:val="subscript"/>
              </w:rPr>
              <w:t>is</w:t>
            </w:r>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r w:rsidRPr="00E7229D">
              <w:rPr>
                <w:b w:val="0"/>
                <w:bCs w:val="0"/>
                <w:sz w:val="22"/>
                <w:szCs w:val="22"/>
              </w:rPr>
              <w:t>G</w:t>
            </w:r>
            <w:r w:rsidRPr="00E7229D">
              <w:rPr>
                <w:b w:val="0"/>
                <w:bCs w:val="0"/>
                <w:sz w:val="22"/>
                <w:szCs w:val="22"/>
                <w:vertAlign w:val="subscript"/>
              </w:rPr>
              <w:t>vo</w:t>
            </w:r>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vo</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vo</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io</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io</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vf</w:t>
            </w:r>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vf</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vf</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if</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if</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18E147F0"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7BBC29B6" w:rsidR="00B92B30" w:rsidRDefault="00B92B30" w:rsidP="00B92B30">
      <w:pPr>
        <w:pStyle w:val="Heading2"/>
      </w:pPr>
      <w:r>
        <w:t>Flow</w:t>
      </w:r>
      <w:r w:rsidR="007F4F85">
        <w:t>c</w:t>
      </w:r>
      <w:r>
        <w:t xml:space="preserve">hart </w:t>
      </w:r>
    </w:p>
    <w:p w14:paraId="12F94AFB" w14:textId="77777777" w:rsidR="00125082" w:rsidRDefault="001A7EA2" w:rsidP="00B92B30">
      <w:pPr>
        <w:spacing w:line="320" w:lineRule="exact"/>
        <w:jc w:val="both"/>
        <w:rPr>
          <w:sz w:val="22"/>
          <w:szCs w:val="22"/>
        </w:rPr>
      </w:pPr>
      <w:r>
        <w:rPr>
          <w:noProof/>
        </w:rPr>
        <w:drawing>
          <wp:anchor distT="0" distB="0" distL="114300" distR="114300" simplePos="0" relativeHeight="251666432" behindDoc="1" locked="0" layoutInCell="1" allowOverlap="1" wp14:anchorId="41710E84" wp14:editId="53CAF192">
            <wp:simplePos x="0" y="0"/>
            <wp:positionH relativeFrom="margin">
              <wp:posOffset>450850</wp:posOffset>
            </wp:positionH>
            <wp:positionV relativeFrom="paragraph">
              <wp:posOffset>2797175</wp:posOffset>
            </wp:positionV>
            <wp:extent cx="5219700" cy="19265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1926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5408" behindDoc="1" locked="0" layoutInCell="1" allowOverlap="1" wp14:anchorId="75388A55" wp14:editId="543E24C5">
            <wp:simplePos x="0" y="0"/>
            <wp:positionH relativeFrom="margin">
              <wp:align>center</wp:align>
            </wp:positionH>
            <wp:positionV relativeFrom="paragraph">
              <wp:posOffset>861695</wp:posOffset>
            </wp:positionV>
            <wp:extent cx="5082540" cy="21653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F295741" wp14:editId="077EB8A7">
            <wp:simplePos x="0" y="0"/>
            <wp:positionH relativeFrom="margin">
              <wp:align>center</wp:align>
            </wp:positionH>
            <wp:positionV relativeFrom="paragraph">
              <wp:posOffset>4443095</wp:posOffset>
            </wp:positionV>
            <wp:extent cx="6121400" cy="3234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3234055"/>
                    </a:xfrm>
                    <a:prstGeom prst="rect">
                      <a:avLst/>
                    </a:prstGeom>
                    <a:noFill/>
                    <a:ln>
                      <a:noFill/>
                    </a:ln>
                  </pic:spPr>
                </pic:pic>
              </a:graphicData>
            </a:graphic>
          </wp:anchor>
        </w:drawing>
      </w:r>
      <w:r w:rsidR="00125082">
        <w:rPr>
          <w:sz w:val="22"/>
          <w:szCs w:val="22"/>
        </w:rPr>
        <w:t xml:space="preserve">In the UART implementation, we implemented a custom print function to reduce clutter, total memory used, and for easier use. This function can transmit directly to the terminal by using </w:t>
      </w:r>
    </w:p>
    <w:p w14:paraId="57D2747E" w14:textId="5DA4670A" w:rsidR="00125082" w:rsidRDefault="00125082" w:rsidP="00125082">
      <w:pPr>
        <w:spacing w:line="320" w:lineRule="exact"/>
        <w:jc w:val="center"/>
        <w:rPr>
          <w:i/>
          <w:iCs/>
          <w:sz w:val="22"/>
          <w:szCs w:val="22"/>
        </w:rPr>
      </w:pPr>
      <w:r>
        <w:rPr>
          <w:i/>
          <w:iCs/>
          <w:sz w:val="22"/>
          <w:szCs w:val="22"/>
        </w:rPr>
        <w:t>print(“xyz: %d %f”, current, voltage);</w:t>
      </w:r>
    </w:p>
    <w:p w14:paraId="27970285" w14:textId="029C661C" w:rsidR="00125082" w:rsidRDefault="00125082" w:rsidP="00125082">
      <w:pPr>
        <w:spacing w:line="320" w:lineRule="exact"/>
        <w:rPr>
          <w:sz w:val="22"/>
          <w:szCs w:val="22"/>
        </w:rPr>
      </w:pPr>
      <w:r>
        <w:rPr>
          <w:sz w:val="22"/>
          <w:szCs w:val="22"/>
        </w:rPr>
        <w:lastRenderedPageBreak/>
        <w:t>Additionally, we also used cubic interpolation and Simpsons Rule to integrate points for power and RMS voltage. Cubic interpolation is used to increase the accuracy of detecting peaks for RMS voltage and peak current values.</w:t>
      </w:r>
    </w:p>
    <w:p w14:paraId="5F29DE94" w14:textId="4505F3CC" w:rsidR="00125082" w:rsidRDefault="00D8665A" w:rsidP="00B92B30">
      <w:pPr>
        <w:spacing w:line="320" w:lineRule="exact"/>
        <w:jc w:val="both"/>
        <w:rPr>
          <w:sz w:val="22"/>
          <w:szCs w:val="22"/>
        </w:rPr>
      </w:pPr>
      <w:r>
        <w:rPr>
          <w:noProof/>
        </w:rPr>
        <w:drawing>
          <wp:anchor distT="0" distB="0" distL="114300" distR="114300" simplePos="0" relativeHeight="251668480" behindDoc="0" locked="0" layoutInCell="1" allowOverlap="1" wp14:anchorId="7BF47CB0" wp14:editId="1066B8B9">
            <wp:simplePos x="0" y="0"/>
            <wp:positionH relativeFrom="margin">
              <wp:align>center</wp:align>
            </wp:positionH>
            <wp:positionV relativeFrom="paragraph">
              <wp:posOffset>5715</wp:posOffset>
            </wp:positionV>
            <wp:extent cx="5139055" cy="2019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905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867391" w14:textId="6E63E0B5" w:rsidR="001A7EA2" w:rsidRDefault="001A7EA2">
      <w:pPr>
        <w:spacing w:after="200"/>
        <w:rPr>
          <w:rFonts w:ascii="Verdana" w:eastAsiaTheme="majorEastAsia" w:hAnsi="Verdana" w:cstheme="majorBidi"/>
          <w:b/>
          <w:bCs/>
          <w:color w:val="002C54"/>
          <w:sz w:val="28"/>
          <w:szCs w:val="28"/>
          <w:lang w:val="en-US" w:eastAsia="ja-JP"/>
        </w:rPr>
      </w:pPr>
    </w:p>
    <w:p w14:paraId="31ECA0C5" w14:textId="2BA25AE9" w:rsidR="00DD4573" w:rsidRDefault="00DD4573" w:rsidP="00DD4573">
      <w:pPr>
        <w:pStyle w:val="Heading2"/>
      </w:pPr>
      <w:r>
        <w:t xml:space="preserve">Peripheral Configurations </w:t>
      </w:r>
    </w:p>
    <w:p w14:paraId="7730CD30" w14:textId="77777777" w:rsidR="004E1FD7" w:rsidRDefault="004E1FD7" w:rsidP="00110F68">
      <w:pPr>
        <w:jc w:val="center"/>
        <w:rPr>
          <w:sz w:val="22"/>
          <w:szCs w:val="22"/>
        </w:rPr>
      </w:pPr>
    </w:p>
    <w:p w14:paraId="00C72331" w14:textId="77777777" w:rsidR="004E1FD7" w:rsidRDefault="004E1FD7" w:rsidP="00110F68">
      <w:pPr>
        <w:jc w:val="center"/>
        <w:rPr>
          <w:sz w:val="22"/>
          <w:szCs w:val="22"/>
        </w:rPr>
      </w:pPr>
    </w:p>
    <w:p w14:paraId="52AA54B8" w14:textId="263CAD0A"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52288B7D" w:rsidR="000472AF" w:rsidRPr="000472AF" w:rsidRDefault="000472AF" w:rsidP="000472AF">
      <w:pPr>
        <w:jc w:val="center"/>
      </w:pPr>
      <w:r>
        <w:t>Table</w:t>
      </w:r>
      <w:r w:rsidR="009A27C4">
        <w:t xml:space="preserve"> V</w:t>
      </w:r>
      <w:r>
        <w:t xml:space="preserve">: </w:t>
      </w:r>
      <w:r w:rsidR="004B42C9">
        <w:t>ADC</w:t>
      </w:r>
      <w:r>
        <w:t xml:space="preserve"> </w:t>
      </w:r>
      <w:r w:rsidR="004B42C9">
        <w:t>configuration</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441A724E" w:rsidR="000472AF" w:rsidRPr="00875F70" w:rsidRDefault="004B42C9" w:rsidP="006F73F9">
            <w:pPr>
              <w:rPr>
                <w:b w:val="0"/>
                <w:bCs w:val="0"/>
                <w:sz w:val="22"/>
                <w:szCs w:val="22"/>
              </w:rPr>
            </w:pPr>
            <w:r>
              <w:rPr>
                <w:b w:val="0"/>
                <w:bCs w:val="0"/>
                <w:sz w:val="22"/>
                <w:szCs w:val="22"/>
              </w:rPr>
              <w:t>Prescaler</w:t>
            </w:r>
          </w:p>
        </w:tc>
        <w:tc>
          <w:tcPr>
            <w:tcW w:w="2551" w:type="dxa"/>
            <w:vAlign w:val="center"/>
          </w:tcPr>
          <w:p w14:paraId="771E6259" w14:textId="038BB56E"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r w:rsidR="0040012D">
              <w:rPr>
                <w:sz w:val="22"/>
                <w:szCs w:val="22"/>
              </w:rPr>
              <w:t xml:space="preserve"> (sim), 128 (hardware)</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253784F2" w:rsidR="000472AF" w:rsidRPr="00875F70" w:rsidRDefault="004B42C9" w:rsidP="006F73F9">
            <w:pPr>
              <w:rPr>
                <w:b w:val="0"/>
                <w:bCs w:val="0"/>
                <w:sz w:val="22"/>
                <w:szCs w:val="22"/>
              </w:rPr>
            </w:pPr>
            <w:r>
              <w:rPr>
                <w:b w:val="0"/>
                <w:bCs w:val="0"/>
                <w:sz w:val="22"/>
                <w:szCs w:val="22"/>
              </w:rPr>
              <w:t>Timer0 ADC mode</w:t>
            </w:r>
          </w:p>
        </w:tc>
        <w:tc>
          <w:tcPr>
            <w:tcW w:w="2551" w:type="dxa"/>
            <w:vAlign w:val="center"/>
          </w:tcPr>
          <w:p w14:paraId="3AD14126" w14:textId="17D5BBF8" w:rsidR="000472AF" w:rsidRPr="00875F70"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CTC A auto trigger</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06648810" w:rsidR="000472AF" w:rsidRPr="00875F70" w:rsidRDefault="004B42C9" w:rsidP="006F73F9">
            <w:pPr>
              <w:rPr>
                <w:b w:val="0"/>
                <w:bCs w:val="0"/>
                <w:sz w:val="22"/>
                <w:szCs w:val="22"/>
              </w:rPr>
            </w:pPr>
            <w:r>
              <w:rPr>
                <w:b w:val="0"/>
                <w:bCs w:val="0"/>
                <w:sz w:val="22"/>
                <w:szCs w:val="22"/>
              </w:rPr>
              <w:t>ADC interrupt time</w:t>
            </w:r>
          </w:p>
        </w:tc>
        <w:tc>
          <w:tcPr>
            <w:tcW w:w="2551" w:type="dxa"/>
            <w:vAlign w:val="center"/>
          </w:tcPr>
          <w:p w14:paraId="018C1D9B" w14:textId="1747507B"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1ms</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0A710CCD" w:rsidR="000472AF" w:rsidRDefault="004B42C9" w:rsidP="006F73F9">
            <w:pPr>
              <w:rPr>
                <w:b w:val="0"/>
                <w:bCs w:val="0"/>
                <w:sz w:val="22"/>
                <w:szCs w:val="22"/>
              </w:rPr>
            </w:pPr>
            <w:r>
              <w:rPr>
                <w:b w:val="0"/>
                <w:bCs w:val="0"/>
                <w:sz w:val="22"/>
                <w:szCs w:val="22"/>
              </w:rPr>
              <w:t>Voltage reading</w:t>
            </w:r>
          </w:p>
        </w:tc>
        <w:tc>
          <w:tcPr>
            <w:tcW w:w="2551" w:type="dxa"/>
            <w:vAlign w:val="center"/>
          </w:tcPr>
          <w:p w14:paraId="5539AB32" w14:textId="539AA6B9" w:rsidR="000472AF"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ADC channel 0</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2F413434" w:rsidR="000472AF" w:rsidRDefault="004B42C9" w:rsidP="006F73F9">
            <w:pPr>
              <w:rPr>
                <w:b w:val="0"/>
                <w:bCs w:val="0"/>
                <w:sz w:val="22"/>
                <w:szCs w:val="22"/>
              </w:rPr>
            </w:pPr>
            <w:r>
              <w:rPr>
                <w:b w:val="0"/>
                <w:bCs w:val="0"/>
                <w:sz w:val="22"/>
                <w:szCs w:val="22"/>
              </w:rPr>
              <w:t>Current reading</w:t>
            </w:r>
          </w:p>
        </w:tc>
        <w:tc>
          <w:tcPr>
            <w:tcW w:w="2551" w:type="dxa"/>
            <w:vAlign w:val="center"/>
          </w:tcPr>
          <w:p w14:paraId="5EB65B6C" w14:textId="51F6C03C" w:rsidR="000472AF"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ADC channel 1</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A0259D0" w:rsidR="000472AF" w:rsidRPr="00875F70" w:rsidRDefault="0040012D" w:rsidP="006F73F9">
            <w:pPr>
              <w:rPr>
                <w:b w:val="0"/>
                <w:bCs w:val="0"/>
                <w:sz w:val="22"/>
                <w:szCs w:val="22"/>
              </w:rPr>
            </w:pPr>
            <w:r>
              <w:rPr>
                <w:b w:val="0"/>
                <w:bCs w:val="0"/>
                <w:sz w:val="22"/>
                <w:szCs w:val="22"/>
              </w:rPr>
              <w:t>OCR0A</w:t>
            </w:r>
          </w:p>
        </w:tc>
        <w:tc>
          <w:tcPr>
            <w:tcW w:w="2551" w:type="dxa"/>
            <w:vAlign w:val="center"/>
          </w:tcPr>
          <w:p w14:paraId="61B54E92" w14:textId="07CC78E5" w:rsidR="000472AF" w:rsidRPr="00875F70" w:rsidRDefault="0040012D"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99 (sim), 124 (hardware)</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2ADB04CE" w:rsidR="000472AF" w:rsidRPr="00875F70" w:rsidRDefault="000472AF" w:rsidP="006F73F9">
            <w:pPr>
              <w:rPr>
                <w:b w:val="0"/>
                <w:bCs w:val="0"/>
                <w:sz w:val="22"/>
                <w:szCs w:val="22"/>
              </w:rPr>
            </w:pPr>
          </w:p>
        </w:tc>
        <w:tc>
          <w:tcPr>
            <w:tcW w:w="2551" w:type="dxa"/>
            <w:vAlign w:val="center"/>
          </w:tcPr>
          <w:p w14:paraId="095CB869" w14:textId="7A48AB79"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2E10E0D3" w14:textId="77777777" w:rsidR="00FD298E" w:rsidRDefault="00FD298E" w:rsidP="00DE540D"/>
    <w:p w14:paraId="4A169F22" w14:textId="7E3ADD8B" w:rsidR="000472AF" w:rsidRDefault="000472AF" w:rsidP="000472AF">
      <w:pPr>
        <w:jc w:val="center"/>
      </w:pPr>
      <w:r>
        <w:lastRenderedPageBreak/>
        <w:t>Table V</w:t>
      </w:r>
      <w:r w:rsidR="009A27C4">
        <w:t>I</w:t>
      </w:r>
      <w:r>
        <w:t xml:space="preserve">: </w:t>
      </w:r>
      <w:r w:rsidR="0040012D">
        <w:t>Display Configuratio</w:t>
      </w:r>
      <w:r w:rsidR="00AB5675">
        <w:t>n</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5CFB1525" w:rsidR="000472AF" w:rsidRPr="00875F70" w:rsidRDefault="009D3FF7" w:rsidP="006F73F9">
            <w:pPr>
              <w:rPr>
                <w:b w:val="0"/>
                <w:bCs w:val="0"/>
                <w:sz w:val="22"/>
                <w:szCs w:val="22"/>
              </w:rPr>
            </w:pPr>
            <w:r>
              <w:rPr>
                <w:b w:val="0"/>
                <w:bCs w:val="0"/>
                <w:sz w:val="22"/>
                <w:szCs w:val="22"/>
              </w:rPr>
              <w:t>7-Segment pin operation</w:t>
            </w:r>
          </w:p>
        </w:tc>
        <w:tc>
          <w:tcPr>
            <w:tcW w:w="2551" w:type="dxa"/>
            <w:vAlign w:val="center"/>
          </w:tcPr>
          <w:p w14:paraId="24055952" w14:textId="00706EFA" w:rsidR="000472AF" w:rsidRPr="00875F70" w:rsidRDefault="009D3F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Common Cathode</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2F26F24" w:rsidR="000472AF" w:rsidRPr="00875F70" w:rsidRDefault="00AB5675" w:rsidP="006F73F9">
            <w:pPr>
              <w:rPr>
                <w:b w:val="0"/>
                <w:bCs w:val="0"/>
                <w:sz w:val="22"/>
                <w:szCs w:val="22"/>
              </w:rPr>
            </w:pPr>
            <w:r>
              <w:rPr>
                <w:b w:val="0"/>
                <w:bCs w:val="0"/>
                <w:sz w:val="22"/>
                <w:szCs w:val="22"/>
              </w:rPr>
              <w:t>Units display</w:t>
            </w:r>
          </w:p>
        </w:tc>
        <w:tc>
          <w:tcPr>
            <w:tcW w:w="2551" w:type="dxa"/>
            <w:vAlign w:val="center"/>
          </w:tcPr>
          <w:p w14:paraId="4AFA1AAB" w14:textId="3358AABA" w:rsidR="000472AF" w:rsidRPr="00875F70" w:rsidRDefault="00AB5675"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Ds4</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6F8C622D" w:rsidR="000472AF" w:rsidRPr="00875F70" w:rsidRDefault="00AA45F7" w:rsidP="006F73F9">
            <w:pPr>
              <w:rPr>
                <w:b w:val="0"/>
                <w:bCs w:val="0"/>
                <w:sz w:val="22"/>
                <w:szCs w:val="22"/>
              </w:rPr>
            </w:pPr>
            <w:r>
              <w:rPr>
                <w:b w:val="0"/>
                <w:bCs w:val="0"/>
                <w:sz w:val="22"/>
                <w:szCs w:val="22"/>
              </w:rPr>
              <w:t>Clock Pulse bit</w:t>
            </w:r>
          </w:p>
        </w:tc>
        <w:tc>
          <w:tcPr>
            <w:tcW w:w="2551" w:type="dxa"/>
            <w:vAlign w:val="center"/>
          </w:tcPr>
          <w:p w14:paraId="79A39583" w14:textId="0F3FA65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SH_CP</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607A530" w:rsidR="000472AF" w:rsidRDefault="00AA45F7" w:rsidP="006F73F9">
            <w:pPr>
              <w:rPr>
                <w:b w:val="0"/>
                <w:bCs w:val="0"/>
                <w:sz w:val="22"/>
                <w:szCs w:val="22"/>
              </w:rPr>
            </w:pPr>
            <w:r>
              <w:rPr>
                <w:b w:val="0"/>
                <w:bCs w:val="0"/>
                <w:sz w:val="22"/>
                <w:szCs w:val="22"/>
              </w:rPr>
              <w:t>Timer2 interrupt time</w:t>
            </w:r>
          </w:p>
        </w:tc>
        <w:tc>
          <w:tcPr>
            <w:tcW w:w="2551" w:type="dxa"/>
            <w:vAlign w:val="center"/>
          </w:tcPr>
          <w:p w14:paraId="62D64027" w14:textId="695B0797" w:rsidR="000472AF"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1ms</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36712943" w:rsidR="000472AF" w:rsidRDefault="00AA45F7" w:rsidP="006F73F9">
            <w:pPr>
              <w:rPr>
                <w:b w:val="0"/>
                <w:bCs w:val="0"/>
                <w:sz w:val="22"/>
                <w:szCs w:val="22"/>
              </w:rPr>
            </w:pPr>
            <w:r>
              <w:rPr>
                <w:b w:val="0"/>
                <w:bCs w:val="0"/>
                <w:sz w:val="22"/>
                <w:szCs w:val="22"/>
              </w:rPr>
              <w:t>Timer2 OCR2A</w:t>
            </w:r>
          </w:p>
        </w:tc>
        <w:tc>
          <w:tcPr>
            <w:tcW w:w="2551" w:type="dxa"/>
            <w:vAlign w:val="center"/>
          </w:tcPr>
          <w:p w14:paraId="095D5BDC" w14:textId="1062B4BF" w:rsidR="000472AF"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99 (sim), 124 (hardware)</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56A8DFB0" w:rsidR="000472AF" w:rsidRPr="00875F70" w:rsidRDefault="00AA45F7" w:rsidP="006F73F9">
            <w:pPr>
              <w:rPr>
                <w:b w:val="0"/>
                <w:bCs w:val="0"/>
                <w:sz w:val="22"/>
                <w:szCs w:val="22"/>
              </w:rPr>
            </w:pPr>
            <w:r>
              <w:rPr>
                <w:b w:val="0"/>
                <w:bCs w:val="0"/>
                <w:sz w:val="22"/>
                <w:szCs w:val="22"/>
              </w:rPr>
              <w:t>Timer2 display update interval</w:t>
            </w:r>
          </w:p>
        </w:tc>
        <w:tc>
          <w:tcPr>
            <w:tcW w:w="2551" w:type="dxa"/>
            <w:vAlign w:val="center"/>
          </w:tcPr>
          <w:p w14:paraId="3694E6F4" w14:textId="5DABFC02" w:rsidR="000472AF" w:rsidRPr="00875F70"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10ms</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0E53C52C" w:rsidR="000472AF" w:rsidRPr="00875F70" w:rsidRDefault="00AA45F7" w:rsidP="006F73F9">
            <w:pPr>
              <w:rPr>
                <w:b w:val="0"/>
                <w:bCs w:val="0"/>
                <w:sz w:val="22"/>
                <w:szCs w:val="22"/>
              </w:rPr>
            </w:pPr>
            <w:r>
              <w:rPr>
                <w:b w:val="0"/>
                <w:bCs w:val="0"/>
                <w:sz w:val="22"/>
                <w:szCs w:val="22"/>
              </w:rPr>
              <w:t>4 Display operation</w:t>
            </w:r>
          </w:p>
        </w:tc>
        <w:tc>
          <w:tcPr>
            <w:tcW w:w="2551" w:type="dxa"/>
            <w:vAlign w:val="center"/>
          </w:tcPr>
          <w:p w14:paraId="41FE4150" w14:textId="7097E5E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Shift Register</w:t>
            </w:r>
          </w:p>
        </w:tc>
      </w:tr>
    </w:tbl>
    <w:p w14:paraId="5DCBF585" w14:textId="5C70DBE3" w:rsidR="000472AF" w:rsidRDefault="000472AF" w:rsidP="000472AF">
      <w:pPr>
        <w:rPr>
          <w:lang w:val="en-US" w:eastAsia="ja-JP"/>
        </w:rPr>
      </w:pPr>
    </w:p>
    <w:p w14:paraId="3B6F5A3C" w14:textId="714F6161" w:rsidR="000472AF" w:rsidRDefault="000472AF" w:rsidP="000472AF">
      <w:pPr>
        <w:jc w:val="center"/>
      </w:pPr>
      <w:r>
        <w:t>Table VI</w:t>
      </w:r>
      <w:r w:rsidR="009A27C4">
        <w:t>I</w:t>
      </w:r>
      <w:r>
        <w:t xml:space="preserve">: </w:t>
      </w:r>
      <w:r w:rsidR="002C713E">
        <w:t>I/O pins</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9DAA399" w:rsidR="000472AF" w:rsidRPr="00875F70" w:rsidRDefault="00E97713" w:rsidP="006F73F9">
            <w:pPr>
              <w:rPr>
                <w:b w:val="0"/>
                <w:bCs w:val="0"/>
                <w:sz w:val="22"/>
                <w:szCs w:val="22"/>
              </w:rPr>
            </w:pPr>
            <w:r>
              <w:rPr>
                <w:b w:val="0"/>
                <w:bCs w:val="0"/>
                <w:sz w:val="22"/>
                <w:szCs w:val="22"/>
              </w:rPr>
              <w:t xml:space="preserve">7 Seg </w:t>
            </w:r>
            <w:r w:rsidR="0023034A">
              <w:rPr>
                <w:b w:val="0"/>
                <w:bCs w:val="0"/>
                <w:sz w:val="22"/>
                <w:szCs w:val="22"/>
              </w:rPr>
              <w:t>Display Output</w:t>
            </w:r>
          </w:p>
        </w:tc>
        <w:tc>
          <w:tcPr>
            <w:tcW w:w="2551" w:type="dxa"/>
            <w:vAlign w:val="center"/>
          </w:tcPr>
          <w:p w14:paraId="59DF95CA" w14:textId="72C47EAB" w:rsidR="000472AF" w:rsidRPr="00875F70" w:rsidRDefault="0023034A"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Ds1, Ds2, Ds3, Ds4 (PD4, PD5, PD6, PD7)</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2D8BFE13" w:rsidR="000472AF" w:rsidRPr="00875F70" w:rsidRDefault="001C63C6" w:rsidP="006F73F9">
            <w:pPr>
              <w:rPr>
                <w:b w:val="0"/>
                <w:bCs w:val="0"/>
                <w:sz w:val="22"/>
                <w:szCs w:val="22"/>
              </w:rPr>
            </w:pPr>
            <w:r>
              <w:rPr>
                <w:b w:val="0"/>
                <w:bCs w:val="0"/>
                <w:sz w:val="22"/>
                <w:szCs w:val="22"/>
              </w:rPr>
              <w:t>Reading Shift Register</w:t>
            </w:r>
          </w:p>
        </w:tc>
        <w:tc>
          <w:tcPr>
            <w:tcW w:w="2551" w:type="dxa"/>
            <w:vAlign w:val="center"/>
          </w:tcPr>
          <w:p w14:paraId="572ACEB0" w14:textId="1989AC7D" w:rsidR="000472AF" w:rsidRPr="00875F70" w:rsidRDefault="001C63C6"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SH_DS (PC4)</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698F5BD0" w:rsidR="000472AF" w:rsidRPr="00875F70" w:rsidRDefault="001C63C6" w:rsidP="006F73F9">
            <w:pPr>
              <w:rPr>
                <w:b w:val="0"/>
                <w:bCs w:val="0"/>
                <w:sz w:val="22"/>
                <w:szCs w:val="22"/>
              </w:rPr>
            </w:pPr>
            <w:r>
              <w:rPr>
                <w:b w:val="0"/>
                <w:bCs w:val="0"/>
                <w:sz w:val="22"/>
                <w:szCs w:val="22"/>
              </w:rPr>
              <w:t>Toggle shift register</w:t>
            </w:r>
          </w:p>
        </w:tc>
        <w:tc>
          <w:tcPr>
            <w:tcW w:w="2551" w:type="dxa"/>
            <w:vAlign w:val="center"/>
          </w:tcPr>
          <w:p w14:paraId="4B1DF5D5" w14:textId="1CD4BDEA" w:rsidR="001C63C6" w:rsidRPr="00875F70" w:rsidRDefault="001C63C6"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SH_ST (PC5)</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06240413" w:rsidR="000472AF" w:rsidRDefault="00615E1F" w:rsidP="006F73F9">
            <w:pPr>
              <w:rPr>
                <w:b w:val="0"/>
                <w:bCs w:val="0"/>
                <w:sz w:val="22"/>
                <w:szCs w:val="22"/>
              </w:rPr>
            </w:pPr>
            <w:r>
              <w:rPr>
                <w:b w:val="0"/>
                <w:bCs w:val="0"/>
                <w:sz w:val="22"/>
                <w:szCs w:val="22"/>
              </w:rPr>
              <w:t>LED toggle for testing operation</w:t>
            </w:r>
          </w:p>
        </w:tc>
        <w:tc>
          <w:tcPr>
            <w:tcW w:w="2551" w:type="dxa"/>
            <w:vAlign w:val="center"/>
          </w:tcPr>
          <w:p w14:paraId="29005F4F" w14:textId="123D2824" w:rsidR="000472AF" w:rsidRDefault="00615E1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LED (PB5)</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3BF1B92E" w:rsidR="000472AF" w:rsidRDefault="000472AF" w:rsidP="006F73F9">
            <w:pPr>
              <w:rPr>
                <w:b w:val="0"/>
                <w:bCs w:val="0"/>
                <w:sz w:val="22"/>
                <w:szCs w:val="22"/>
              </w:rPr>
            </w:pPr>
          </w:p>
        </w:tc>
        <w:tc>
          <w:tcPr>
            <w:tcW w:w="2551" w:type="dxa"/>
            <w:vAlign w:val="center"/>
          </w:tcPr>
          <w:p w14:paraId="669943CF" w14:textId="5958BA58"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6CD2DA8A" w:rsidR="000472AF" w:rsidRPr="00875F70" w:rsidRDefault="000472AF" w:rsidP="006F73F9">
            <w:pPr>
              <w:rPr>
                <w:b w:val="0"/>
                <w:bCs w:val="0"/>
                <w:sz w:val="22"/>
                <w:szCs w:val="22"/>
              </w:rPr>
            </w:pPr>
          </w:p>
        </w:tc>
        <w:tc>
          <w:tcPr>
            <w:tcW w:w="2551" w:type="dxa"/>
            <w:vAlign w:val="center"/>
          </w:tcPr>
          <w:p w14:paraId="69F508DC" w14:textId="4359F32D"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35EE9457" w:rsidR="000472AF" w:rsidRPr="00875F70" w:rsidRDefault="000472AF" w:rsidP="006F73F9">
            <w:pPr>
              <w:rPr>
                <w:b w:val="0"/>
                <w:bCs w:val="0"/>
                <w:sz w:val="22"/>
                <w:szCs w:val="22"/>
              </w:rPr>
            </w:pPr>
          </w:p>
        </w:tc>
        <w:tc>
          <w:tcPr>
            <w:tcW w:w="2551" w:type="dxa"/>
            <w:vAlign w:val="center"/>
          </w:tcPr>
          <w:p w14:paraId="7CFE0DA6" w14:textId="7016CE20"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34357732" w14:textId="77777777" w:rsidR="000472AF" w:rsidRPr="000472AF" w:rsidRDefault="000472AF" w:rsidP="000472AF">
      <w:pPr>
        <w:rPr>
          <w:lang w:val="en-US" w:eastAsia="ja-JP"/>
        </w:rPr>
      </w:pPr>
    </w:p>
    <w:p w14:paraId="3A68D1CC" w14:textId="1464B001" w:rsidR="00B92B30" w:rsidRDefault="00973174" w:rsidP="00B92B30">
      <w:pPr>
        <w:pStyle w:val="Heading2"/>
      </w:pPr>
      <w:r>
        <w:t>Design Validation</w:t>
      </w:r>
      <w:r w:rsidR="00B92B30">
        <w:t xml:space="preserve"> </w:t>
      </w:r>
    </w:p>
    <w:p w14:paraId="62454730" w14:textId="4CB882E0" w:rsidR="00B92B30" w:rsidRDefault="00B92B30" w:rsidP="00B92B30">
      <w:pPr>
        <w:spacing w:line="320" w:lineRule="exact"/>
        <w:jc w:val="both"/>
        <w:rPr>
          <w:sz w:val="22"/>
          <w:szCs w:val="22"/>
        </w:rPr>
      </w:pPr>
      <w:r>
        <w:rPr>
          <w:sz w:val="22"/>
          <w:szCs w:val="22"/>
        </w:rPr>
        <w:t xml:space="preserve">Add </w:t>
      </w:r>
      <w:r w:rsidR="00F844DA">
        <w:rPr>
          <w:sz w:val="22"/>
          <w:szCs w:val="22"/>
        </w:rPr>
        <w:t>information to validate the functionality of your embedded software modules</w:t>
      </w:r>
      <w:r w:rsidR="00E628F3">
        <w:rPr>
          <w:sz w:val="22"/>
          <w:szCs w:val="22"/>
        </w:rPr>
        <w:t>.</w:t>
      </w:r>
      <w:r w:rsidR="00F844DA">
        <w:rPr>
          <w:sz w:val="22"/>
          <w:szCs w:val="22"/>
        </w:rPr>
        <w:t xml:space="preserve"> Show that they work as intended.</w:t>
      </w:r>
      <w:r w:rsidR="00E628F3">
        <w:rPr>
          <w:sz w:val="22"/>
          <w:szCs w:val="22"/>
        </w:rPr>
        <w:t xml:space="preserve"> </w:t>
      </w:r>
      <w:r w:rsidR="00F844DA">
        <w:rPr>
          <w:sz w:val="22"/>
          <w:szCs w:val="22"/>
        </w:rPr>
        <w:t>For example, you can include the following information gathered from Proteus (also include experimental results if you have developed hardware),</w:t>
      </w:r>
    </w:p>
    <w:p w14:paraId="3839ED04" w14:textId="5D81B971"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Oscilloscope capture of UART transmitting a few bytes of data to validate correct UART settings</w:t>
      </w:r>
    </w:p>
    <w:p w14:paraId="54B41DBC" w14:textId="27B352CA"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Screen capture to show messages printed on terminal</w:t>
      </w:r>
    </w:p>
    <w:p w14:paraId="0FF582EC" w14:textId="73BD02B8"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ADC by applying a DC voltage and graphing conversion results</w:t>
      </w:r>
    </w:p>
    <w:p w14:paraId="3BC4A287" w14:textId="0E810595"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timer(s) using oscilloscope capture of for example a pin toggle</w:t>
      </w:r>
    </w:p>
    <w:p w14:paraId="7E397FDD" w14:textId="5B4ADE1C" w:rsidR="00F844DA" w:rsidRP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ISR(s) using oscilloscope capture of for example a pin toggle</w:t>
      </w:r>
    </w:p>
    <w:p w14:paraId="131BBCBC" w14:textId="295960EB"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7-segmet display operation using screen capture</w:t>
      </w:r>
      <w:r w:rsidR="00FC2769">
        <w:rPr>
          <w:rFonts w:ascii="Times New Roman" w:hAnsi="Times New Roman" w:cs="Times New Roman"/>
          <w:sz w:val="22"/>
          <w:szCs w:val="22"/>
        </w:rPr>
        <w:t xml:space="preserve"> of the display</w:t>
      </w:r>
      <w:r>
        <w:rPr>
          <w:rFonts w:ascii="Times New Roman" w:hAnsi="Times New Roman" w:cs="Times New Roman"/>
          <w:sz w:val="22"/>
          <w:szCs w:val="22"/>
        </w:rPr>
        <w:t xml:space="preserve"> and oscilloscope capture of data </w:t>
      </w:r>
      <w:r w:rsidR="00FC2769">
        <w:rPr>
          <w:rFonts w:ascii="Times New Roman" w:hAnsi="Times New Roman" w:cs="Times New Roman"/>
          <w:sz w:val="22"/>
          <w:szCs w:val="22"/>
        </w:rPr>
        <w:t>in to and out of the shift-register</w:t>
      </w:r>
    </w:p>
    <w:p w14:paraId="0DD9B0EA" w14:textId="3D6C9344" w:rsidR="009A2BE4" w:rsidRPr="009A2BE4" w:rsidRDefault="009A2BE4" w:rsidP="009A2BE4">
      <w:pPr>
        <w:spacing w:line="320" w:lineRule="exact"/>
        <w:jc w:val="both"/>
        <w:rPr>
          <w:sz w:val="22"/>
          <w:szCs w:val="22"/>
        </w:rPr>
      </w:pPr>
      <w:r>
        <w:rPr>
          <w:sz w:val="22"/>
          <w:szCs w:val="22"/>
        </w:rPr>
        <w:t xml:space="preserve">Include text as needed to explain your results. </w:t>
      </w:r>
    </w:p>
    <w:p w14:paraId="4DAF385D" w14:textId="77777777" w:rsidR="004011F3" w:rsidRDefault="004011F3">
      <w:pPr>
        <w:spacing w:after="200"/>
        <w:rPr>
          <w:rFonts w:ascii="Verdana" w:eastAsiaTheme="majorEastAsia" w:hAnsi="Verdana" w:cstheme="majorBidi"/>
          <w:b/>
          <w:bCs/>
          <w:color w:val="007EA6"/>
          <w:sz w:val="32"/>
          <w:szCs w:val="32"/>
          <w:lang w:val="en-US" w:eastAsia="ja-JP"/>
        </w:rPr>
      </w:pPr>
      <w:r>
        <w:rPr>
          <w:sz w:val="32"/>
        </w:rPr>
        <w:br w:type="page"/>
      </w:r>
    </w:p>
    <w:p w14:paraId="6B31FD10" w14:textId="6281AE71" w:rsidR="004011F3" w:rsidRDefault="004011F3">
      <w:pPr>
        <w:spacing w:after="200"/>
        <w:rPr>
          <w:sz w:val="22"/>
          <w:szCs w:val="22"/>
        </w:rPr>
      </w:pPr>
      <w:r>
        <w:rPr>
          <w:noProof/>
        </w:rPr>
        <w:lastRenderedPageBreak/>
        <w:drawing>
          <wp:anchor distT="0" distB="0" distL="114300" distR="114300" simplePos="0" relativeHeight="251670528" behindDoc="0" locked="0" layoutInCell="1" allowOverlap="1" wp14:anchorId="6E081CC6" wp14:editId="48E9B7A3">
            <wp:simplePos x="0" y="0"/>
            <wp:positionH relativeFrom="margin">
              <wp:align>right</wp:align>
            </wp:positionH>
            <wp:positionV relativeFrom="paragraph">
              <wp:posOffset>1164590</wp:posOffset>
            </wp:positionV>
            <wp:extent cx="3481705" cy="19526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1705" cy="195262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Oscilloscope capture of UART transmitting</w:t>
      </w:r>
      <w:r>
        <w:rPr>
          <w:sz w:val="22"/>
          <w:szCs w:val="22"/>
        </w:rPr>
        <w:t xml:space="preserve"> onto oscilloscope and terminal. The yellow waveform represents the voltage, and the blue waveform represents the zero crossing. Every time the zero crossing is triggered, the UART transmits the voltage at that point with a slight delay. In this case, it is 15.3Vrms.</w:t>
      </w:r>
    </w:p>
    <w:p w14:paraId="4B44AE10" w14:textId="4952B9DB" w:rsidR="004011F3" w:rsidRDefault="004011F3">
      <w:pPr>
        <w:spacing w:after="200"/>
        <w:rPr>
          <w:sz w:val="32"/>
        </w:rPr>
      </w:pPr>
      <w:r>
        <w:rPr>
          <w:noProof/>
        </w:rPr>
        <w:drawing>
          <wp:anchor distT="0" distB="0" distL="114300" distR="114300" simplePos="0" relativeHeight="251669504" behindDoc="1" locked="0" layoutInCell="1" allowOverlap="1" wp14:anchorId="42B904E0" wp14:editId="6C4D29DB">
            <wp:simplePos x="0" y="0"/>
            <wp:positionH relativeFrom="margin">
              <wp:align>left</wp:align>
            </wp:positionH>
            <wp:positionV relativeFrom="paragraph">
              <wp:posOffset>85090</wp:posOffset>
            </wp:positionV>
            <wp:extent cx="2552700" cy="2540000"/>
            <wp:effectExtent l="0" t="0" r="0" b="0"/>
            <wp:wrapTight wrapText="bothSides">
              <wp:wrapPolygon edited="0">
                <wp:start x="0" y="0"/>
                <wp:lineTo x="0" y="21384"/>
                <wp:lineTo x="21439" y="21384"/>
                <wp:lineTo x="2143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2700" cy="2540000"/>
                    </a:xfrm>
                    <a:prstGeom prst="rect">
                      <a:avLst/>
                    </a:prstGeom>
                  </pic:spPr>
                </pic:pic>
              </a:graphicData>
            </a:graphic>
            <wp14:sizeRelH relativeFrom="margin">
              <wp14:pctWidth>0</wp14:pctWidth>
            </wp14:sizeRelH>
            <wp14:sizeRelV relativeFrom="margin">
              <wp14:pctHeight>0</wp14:pctHeight>
            </wp14:sizeRelV>
          </wp:anchor>
        </w:drawing>
      </w:r>
      <w:r>
        <w:rPr>
          <w:sz w:val="32"/>
        </w:rPr>
        <w:t xml:space="preserve"> </w:t>
      </w:r>
    </w:p>
    <w:p w14:paraId="6FF56AAC" w14:textId="68628534" w:rsidR="008B659F" w:rsidRDefault="008B659F">
      <w:pPr>
        <w:spacing w:after="200"/>
        <w:rPr>
          <w:sz w:val="22"/>
          <w:szCs w:val="22"/>
        </w:rPr>
      </w:pPr>
    </w:p>
    <w:p w14:paraId="7C0F9DB4" w14:textId="75842436" w:rsidR="008B659F" w:rsidRDefault="008B659F">
      <w:pPr>
        <w:spacing w:after="200"/>
        <w:rPr>
          <w:sz w:val="22"/>
          <w:szCs w:val="22"/>
        </w:rPr>
      </w:pPr>
    </w:p>
    <w:p w14:paraId="2CFF205B" w14:textId="040CD585" w:rsidR="00DC745A" w:rsidRDefault="008B659F">
      <w:pPr>
        <w:spacing w:after="200"/>
        <w:rPr>
          <w:sz w:val="22"/>
          <w:szCs w:val="22"/>
        </w:rPr>
      </w:pPr>
      <w:r w:rsidRPr="008B659F">
        <w:rPr>
          <w:sz w:val="22"/>
          <w:szCs w:val="22"/>
        </w:rPr>
        <w:t xml:space="preserve">The zero crossing ISR (INT0) </w:t>
      </w:r>
      <w:r>
        <w:rPr>
          <w:sz w:val="22"/>
          <w:szCs w:val="22"/>
        </w:rPr>
        <w:t xml:space="preserve">counts every 1ms and the LED triggers when output compare match A is successful. From this screen shot, you can see that the LED is turned off when there is no output compare match A. </w:t>
      </w:r>
      <w:r w:rsidR="00C13C3F">
        <w:rPr>
          <w:sz w:val="22"/>
          <w:szCs w:val="22"/>
        </w:rPr>
        <w:t>[Insert screen shot]</w:t>
      </w:r>
    </w:p>
    <w:p w14:paraId="6E7D33E0" w14:textId="6D4A4916" w:rsidR="00DC745A" w:rsidRDefault="00DC745A">
      <w:pPr>
        <w:spacing w:after="200"/>
        <w:rPr>
          <w:sz w:val="22"/>
          <w:szCs w:val="22"/>
        </w:rPr>
      </w:pPr>
    </w:p>
    <w:p w14:paraId="69852A62" w14:textId="55E2B95E" w:rsidR="004011F3" w:rsidRPr="004011F3" w:rsidRDefault="00DC745A">
      <w:pPr>
        <w:spacing w:after="200"/>
        <w:rPr>
          <w:sz w:val="32"/>
        </w:rPr>
      </w:pPr>
      <w:r>
        <w:rPr>
          <w:noProof/>
        </w:rPr>
        <w:drawing>
          <wp:anchor distT="0" distB="0" distL="114300" distR="114300" simplePos="0" relativeHeight="251671552" behindDoc="0" locked="0" layoutInCell="1" allowOverlap="1" wp14:anchorId="6DF1B5DF" wp14:editId="2AE428B1">
            <wp:simplePos x="0" y="0"/>
            <wp:positionH relativeFrom="margin">
              <wp:posOffset>1051560</wp:posOffset>
            </wp:positionH>
            <wp:positionV relativeFrom="paragraph">
              <wp:posOffset>508635</wp:posOffset>
            </wp:positionV>
            <wp:extent cx="4131310" cy="2171700"/>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1310" cy="217170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The ADC sampling ISR (ADC_vect) samples the ADC channel and triggers every 1ms with a period of 20ms.</w:t>
      </w:r>
      <w:r w:rsidRPr="00DC745A">
        <w:rPr>
          <w:noProof/>
        </w:rPr>
        <w:t xml:space="preserve"> </w:t>
      </w:r>
      <w:r w:rsidR="004011F3">
        <w:rPr>
          <w:sz w:val="32"/>
        </w:rPr>
        <w:br w:type="page"/>
      </w:r>
    </w:p>
    <w:p w14:paraId="5C1C425A" w14:textId="56121F4D"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31B7CD3D" w:rsidR="00E628F3" w:rsidRDefault="00593255" w:rsidP="00E628F3">
      <w:pPr>
        <w:pStyle w:val="Heading2"/>
      </w:pPr>
      <w:r>
        <w:t>Design Validation</w:t>
      </w:r>
      <w:r w:rsidR="00E628F3">
        <w:t xml:space="preserve"> </w:t>
      </w:r>
    </w:p>
    <w:p w14:paraId="5E48CFF2" w14:textId="19EAB8A7" w:rsidR="00E628F3" w:rsidRDefault="00545A86" w:rsidP="00B92B30">
      <w:pPr>
        <w:spacing w:line="320" w:lineRule="exact"/>
        <w:jc w:val="both"/>
        <w:rPr>
          <w:sz w:val="22"/>
          <w:szCs w:val="22"/>
        </w:rPr>
      </w:pPr>
      <w:r>
        <w:rPr>
          <w:sz w:val="22"/>
          <w:szCs w:val="22"/>
        </w:rPr>
        <w:t xml:space="preserve">Add 2 plots of ADC data points obtained for each voltage and current signals from Proteus to show your program captures data as intended. In these plots, indicate sketches of the </w:t>
      </w:r>
      <w:r w:rsidR="00F844DA">
        <w:rPr>
          <w:sz w:val="22"/>
          <w:szCs w:val="22"/>
        </w:rPr>
        <w:t xml:space="preserve">voltage and current </w:t>
      </w:r>
      <w:r>
        <w:rPr>
          <w:sz w:val="22"/>
          <w:szCs w:val="22"/>
        </w:rPr>
        <w:t>waveforms you were measuring</w:t>
      </w:r>
      <w:r w:rsidR="00F844DA">
        <w:rPr>
          <w:sz w:val="22"/>
          <w:szCs w:val="22"/>
        </w:rPr>
        <w:t xml:space="preserve"> as obtained from LTspice/Proteus</w:t>
      </w:r>
      <w:r>
        <w:rPr>
          <w:sz w:val="22"/>
          <w:szCs w:val="22"/>
        </w:rPr>
        <w:t xml:space="preserve">. If you had developed hardware and tested it, include your ADC data points obtained </w:t>
      </w:r>
      <w:r w:rsidR="00F844DA">
        <w:rPr>
          <w:sz w:val="22"/>
          <w:szCs w:val="22"/>
        </w:rPr>
        <w:t xml:space="preserve">experimentally </w:t>
      </w:r>
      <w:r>
        <w:rPr>
          <w:sz w:val="22"/>
          <w:szCs w:val="22"/>
        </w:rPr>
        <w:t xml:space="preserve">for each voltage and current signals in </w:t>
      </w:r>
      <w:r w:rsidR="00FC2769">
        <w:rPr>
          <w:sz w:val="22"/>
          <w:szCs w:val="22"/>
        </w:rPr>
        <w:t xml:space="preserve">2 </w:t>
      </w:r>
      <w:r>
        <w:rPr>
          <w:sz w:val="22"/>
          <w:szCs w:val="22"/>
        </w:rPr>
        <w:t xml:space="preserve">separate plots and compare these against </w:t>
      </w:r>
      <w:r w:rsidR="00F844DA">
        <w:rPr>
          <w:sz w:val="22"/>
          <w:szCs w:val="22"/>
        </w:rPr>
        <w:t xml:space="preserve">voltage and current </w:t>
      </w:r>
      <w:r>
        <w:rPr>
          <w:sz w:val="22"/>
          <w:szCs w:val="22"/>
        </w:rPr>
        <w:t xml:space="preserve">waveforms obtained from an oscilloscope. </w:t>
      </w:r>
      <w:r w:rsidR="00FC2769">
        <w:rPr>
          <w:sz w:val="22"/>
          <w:szCs w:val="22"/>
        </w:rPr>
        <w:t xml:space="preserve">You can use Excel or MATLAB for plotting. </w:t>
      </w:r>
    </w:p>
    <w:p w14:paraId="16C8F29A" w14:textId="135F8B45" w:rsidR="00B92B30" w:rsidRDefault="00593255" w:rsidP="00B92B30">
      <w:pPr>
        <w:pStyle w:val="Heading2"/>
      </w:pPr>
      <w:r>
        <w:t>The Accuracy</w:t>
      </w:r>
      <w:r w:rsidR="00B92B30">
        <w:t xml:space="preserve"> </w:t>
      </w:r>
    </w:p>
    <w:p w14:paraId="078CB264" w14:textId="2113C451" w:rsidR="00593255" w:rsidRDefault="00593255" w:rsidP="00593255">
      <w:pPr>
        <w:spacing w:line="320" w:lineRule="exact"/>
        <w:jc w:val="both"/>
        <w:rPr>
          <w:sz w:val="22"/>
          <w:szCs w:val="22"/>
        </w:rPr>
      </w:pPr>
      <w:r>
        <w:rPr>
          <w:sz w:val="22"/>
          <w:szCs w:val="22"/>
        </w:rPr>
        <w:t>Add 3 plots to show accuracy of your voltage, current and power measurements</w:t>
      </w:r>
      <w:r w:rsidR="00B92B30">
        <w:rPr>
          <w:sz w:val="22"/>
          <w:szCs w:val="22"/>
        </w:rPr>
        <w:t>.</w:t>
      </w:r>
      <w:r>
        <w:rPr>
          <w:sz w:val="22"/>
          <w:szCs w:val="22"/>
        </w:rPr>
        <w:t xml:space="preserve"> First plot should have x-axis as ideal values of voltage measured and y-axis as error in voltage measurement. Second plot should have x-axis as ideal values of current measured and y-axis as error in voltage measurement. Third plot should have x-axis as ideal values of power measured and y-axis as error in voltage measurement. Each plot should have at least </w:t>
      </w:r>
      <w:r w:rsidR="00E947B9">
        <w:rPr>
          <w:sz w:val="22"/>
          <w:szCs w:val="22"/>
        </w:rPr>
        <w:t>5</w:t>
      </w:r>
      <w:r>
        <w:rPr>
          <w:sz w:val="22"/>
          <w:szCs w:val="22"/>
        </w:rPr>
        <w:t xml:space="preserve"> data points.</w:t>
      </w:r>
      <w:r w:rsidR="00141564">
        <w:rPr>
          <w:sz w:val="22"/>
          <w:szCs w:val="22"/>
        </w:rPr>
        <w:t xml:space="preserve"> You can use Excel or MATLAB for plotting.</w:t>
      </w:r>
    </w:p>
    <w:p w14:paraId="70897306" w14:textId="1265BA21" w:rsidR="00990C39" w:rsidRPr="001F089A" w:rsidRDefault="00990C39" w:rsidP="00095716">
      <w:pPr>
        <w:pStyle w:val="Heading1"/>
        <w:spacing w:after="120" w:line="240" w:lineRule="auto"/>
        <w:rPr>
          <w:sz w:val="32"/>
        </w:rPr>
      </w:pPr>
      <w:r w:rsidRPr="001F089A">
        <w:rPr>
          <w:sz w:val="32"/>
        </w:rPr>
        <w:t>Conclusions</w:t>
      </w:r>
    </w:p>
    <w:p w14:paraId="7EB49372" w14:textId="29413E09" w:rsidR="00990C39" w:rsidRPr="00990C39" w:rsidRDefault="00990C39"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sidRPr="00990C39">
        <w:rPr>
          <w:rFonts w:ascii="Times New Roman" w:eastAsia="Times New Roman" w:hAnsi="Times New Roman" w:cs="Times New Roman"/>
          <w:b w:val="0"/>
          <w:bCs w:val="0"/>
          <w:color w:val="auto"/>
          <w:sz w:val="22"/>
          <w:szCs w:val="22"/>
          <w:lang w:val="en-NZ" w:eastAsia="en-GB"/>
        </w:rPr>
        <w:t xml:space="preserve">In a single short paragraph tell the </w:t>
      </w:r>
      <w:r>
        <w:rPr>
          <w:rFonts w:ascii="Times New Roman" w:eastAsia="Times New Roman" w:hAnsi="Times New Roman" w:cs="Times New Roman"/>
          <w:b w:val="0"/>
          <w:bCs w:val="0"/>
          <w:color w:val="auto"/>
          <w:sz w:val="22"/>
          <w:szCs w:val="22"/>
          <w:lang w:val="en-NZ" w:eastAsia="en-GB"/>
        </w:rPr>
        <w:t>conclusions</w:t>
      </w:r>
      <w:r w:rsidRPr="00990C39">
        <w:rPr>
          <w:rFonts w:ascii="Times New Roman" w:eastAsia="Times New Roman" w:hAnsi="Times New Roman" w:cs="Times New Roman"/>
          <w:b w:val="0"/>
          <w:bCs w:val="0"/>
          <w:color w:val="auto"/>
          <w:sz w:val="22"/>
          <w:szCs w:val="22"/>
          <w:lang w:val="en-NZ" w:eastAsia="en-GB"/>
        </w:rPr>
        <w:t xml:space="preserve"> of this report</w:t>
      </w:r>
      <w:r>
        <w:rPr>
          <w:rFonts w:ascii="Times New Roman" w:eastAsia="Times New Roman" w:hAnsi="Times New Roman" w:cs="Times New Roman"/>
          <w:b w:val="0"/>
          <w:bCs w:val="0"/>
          <w:color w:val="auto"/>
          <w:sz w:val="22"/>
          <w:szCs w:val="22"/>
          <w:lang w:val="en-NZ" w:eastAsia="en-GB"/>
        </w:rPr>
        <w:t>.</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D. J. Thrimawithana</w:t>
      </w:r>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23"/>
          <w:headerReference w:type="default" r:id="rId24"/>
          <w:footerReference w:type="default" r:id="rId25"/>
          <w:headerReference w:type="first" r:id="rId26"/>
          <w:footerReference w:type="first" r:id="rId27"/>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28"/>
      <w:headerReference w:type="default" r:id="rId29"/>
      <w:footerReference w:type="default" r:id="rId30"/>
      <w:headerReference w:type="first" r:id="rId31"/>
      <w:footerReference w:type="first" r:id="rId32"/>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D7528C" w14:textId="77777777" w:rsidR="00330B16" w:rsidRDefault="00330B16" w:rsidP="00F42576">
      <w:r>
        <w:separator/>
      </w:r>
    </w:p>
    <w:p w14:paraId="7A869A80" w14:textId="77777777" w:rsidR="00330B16" w:rsidRDefault="00330B16"/>
  </w:endnote>
  <w:endnote w:type="continuationSeparator" w:id="0">
    <w:p w14:paraId="33D724B1" w14:textId="77777777" w:rsidR="00330B16" w:rsidRDefault="00330B16" w:rsidP="00F42576">
      <w:r>
        <w:continuationSeparator/>
      </w:r>
    </w:p>
    <w:p w14:paraId="5FA7617B" w14:textId="77777777" w:rsidR="00330B16" w:rsidRDefault="00330B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717471" w14:textId="77777777" w:rsidR="00330B16" w:rsidRDefault="00330B16" w:rsidP="00F42576">
      <w:r>
        <w:separator/>
      </w:r>
    </w:p>
    <w:p w14:paraId="1A8CC614" w14:textId="77777777" w:rsidR="00330B16" w:rsidRDefault="00330B16"/>
  </w:footnote>
  <w:footnote w:type="continuationSeparator" w:id="0">
    <w:p w14:paraId="49009C87" w14:textId="77777777" w:rsidR="00330B16" w:rsidRDefault="00330B16" w:rsidP="00F42576">
      <w:r>
        <w:continuationSeparator/>
      </w:r>
    </w:p>
    <w:p w14:paraId="3781B305" w14:textId="77777777" w:rsidR="00330B16" w:rsidRDefault="00330B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25082"/>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A7EA2"/>
    <w:rsid w:val="001B169F"/>
    <w:rsid w:val="001B1F7A"/>
    <w:rsid w:val="001B66EA"/>
    <w:rsid w:val="001B791D"/>
    <w:rsid w:val="001C0559"/>
    <w:rsid w:val="001C519C"/>
    <w:rsid w:val="001C63C6"/>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21797"/>
    <w:rsid w:val="0022220B"/>
    <w:rsid w:val="0022268E"/>
    <w:rsid w:val="00223A01"/>
    <w:rsid w:val="002248E5"/>
    <w:rsid w:val="00224B92"/>
    <w:rsid w:val="00224F67"/>
    <w:rsid w:val="002254E7"/>
    <w:rsid w:val="00225F41"/>
    <w:rsid w:val="0022750F"/>
    <w:rsid w:val="0023034A"/>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55C0"/>
    <w:rsid w:val="002A71EA"/>
    <w:rsid w:val="002B135C"/>
    <w:rsid w:val="002B149E"/>
    <w:rsid w:val="002B7028"/>
    <w:rsid w:val="002C6C49"/>
    <w:rsid w:val="002C713E"/>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0B16"/>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360"/>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27D1"/>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6B2"/>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12D"/>
    <w:rsid w:val="00400252"/>
    <w:rsid w:val="004011F3"/>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42C9"/>
    <w:rsid w:val="004B61D5"/>
    <w:rsid w:val="004C1037"/>
    <w:rsid w:val="004C24FB"/>
    <w:rsid w:val="004C2920"/>
    <w:rsid w:val="004C32B2"/>
    <w:rsid w:val="004C4479"/>
    <w:rsid w:val="004C55A1"/>
    <w:rsid w:val="004C57B7"/>
    <w:rsid w:val="004C6C79"/>
    <w:rsid w:val="004D27B1"/>
    <w:rsid w:val="004D4CF4"/>
    <w:rsid w:val="004D6BEC"/>
    <w:rsid w:val="004E1FD7"/>
    <w:rsid w:val="004E22B9"/>
    <w:rsid w:val="004E2A65"/>
    <w:rsid w:val="004E4200"/>
    <w:rsid w:val="004E57EA"/>
    <w:rsid w:val="004F03A8"/>
    <w:rsid w:val="004F1B1E"/>
    <w:rsid w:val="004F20FA"/>
    <w:rsid w:val="004F32AE"/>
    <w:rsid w:val="004F511B"/>
    <w:rsid w:val="005029F9"/>
    <w:rsid w:val="00504500"/>
    <w:rsid w:val="005045BA"/>
    <w:rsid w:val="0050549B"/>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5E1F"/>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B659F"/>
    <w:rsid w:val="008C4ED6"/>
    <w:rsid w:val="008C5810"/>
    <w:rsid w:val="008D03D0"/>
    <w:rsid w:val="008D0692"/>
    <w:rsid w:val="008D224E"/>
    <w:rsid w:val="008D539F"/>
    <w:rsid w:val="008D5670"/>
    <w:rsid w:val="008D5714"/>
    <w:rsid w:val="008D6096"/>
    <w:rsid w:val="008E0D76"/>
    <w:rsid w:val="008E166C"/>
    <w:rsid w:val="008E31D6"/>
    <w:rsid w:val="008E514B"/>
    <w:rsid w:val="008E53DC"/>
    <w:rsid w:val="008E757B"/>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564F"/>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5B89"/>
    <w:rsid w:val="009C7C9A"/>
    <w:rsid w:val="009D0B9C"/>
    <w:rsid w:val="009D3FF7"/>
    <w:rsid w:val="009D7D1D"/>
    <w:rsid w:val="009D7DA7"/>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7B8"/>
    <w:rsid w:val="00A21799"/>
    <w:rsid w:val="00A219EA"/>
    <w:rsid w:val="00A2632F"/>
    <w:rsid w:val="00A34A93"/>
    <w:rsid w:val="00A35E16"/>
    <w:rsid w:val="00A36725"/>
    <w:rsid w:val="00A36FDC"/>
    <w:rsid w:val="00A37170"/>
    <w:rsid w:val="00A37C2E"/>
    <w:rsid w:val="00A37F95"/>
    <w:rsid w:val="00A40B67"/>
    <w:rsid w:val="00A42485"/>
    <w:rsid w:val="00A42F05"/>
    <w:rsid w:val="00A44B23"/>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2B5E"/>
    <w:rsid w:val="00A83585"/>
    <w:rsid w:val="00A850D2"/>
    <w:rsid w:val="00A864E2"/>
    <w:rsid w:val="00A8673C"/>
    <w:rsid w:val="00A9079E"/>
    <w:rsid w:val="00A91ADA"/>
    <w:rsid w:val="00A92DAE"/>
    <w:rsid w:val="00A93B59"/>
    <w:rsid w:val="00AA10B0"/>
    <w:rsid w:val="00AA2295"/>
    <w:rsid w:val="00AA3626"/>
    <w:rsid w:val="00AA45F7"/>
    <w:rsid w:val="00AA4FB7"/>
    <w:rsid w:val="00AA5AB8"/>
    <w:rsid w:val="00AA5B7C"/>
    <w:rsid w:val="00AA7342"/>
    <w:rsid w:val="00AB0D39"/>
    <w:rsid w:val="00AB2A84"/>
    <w:rsid w:val="00AB5675"/>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40590"/>
    <w:rsid w:val="00B41461"/>
    <w:rsid w:val="00B42741"/>
    <w:rsid w:val="00B438EB"/>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3C3F"/>
    <w:rsid w:val="00C13E7A"/>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6053"/>
    <w:rsid w:val="00CA7276"/>
    <w:rsid w:val="00CB0681"/>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AF5"/>
    <w:rsid w:val="00CF3DC2"/>
    <w:rsid w:val="00CF575B"/>
    <w:rsid w:val="00D013E5"/>
    <w:rsid w:val="00D02478"/>
    <w:rsid w:val="00D02833"/>
    <w:rsid w:val="00D054CA"/>
    <w:rsid w:val="00D07692"/>
    <w:rsid w:val="00D11488"/>
    <w:rsid w:val="00D11AF8"/>
    <w:rsid w:val="00D1202B"/>
    <w:rsid w:val="00D20064"/>
    <w:rsid w:val="00D22876"/>
    <w:rsid w:val="00D25161"/>
    <w:rsid w:val="00D2686B"/>
    <w:rsid w:val="00D321C6"/>
    <w:rsid w:val="00D36156"/>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4CC1"/>
    <w:rsid w:val="00D8665A"/>
    <w:rsid w:val="00D877F5"/>
    <w:rsid w:val="00D879A0"/>
    <w:rsid w:val="00D911A0"/>
    <w:rsid w:val="00D94369"/>
    <w:rsid w:val="00D9442E"/>
    <w:rsid w:val="00D95C1A"/>
    <w:rsid w:val="00DA2F0E"/>
    <w:rsid w:val="00DA3802"/>
    <w:rsid w:val="00DA3EAF"/>
    <w:rsid w:val="00DB3F6A"/>
    <w:rsid w:val="00DB5969"/>
    <w:rsid w:val="00DC1167"/>
    <w:rsid w:val="00DC237B"/>
    <w:rsid w:val="00DC745A"/>
    <w:rsid w:val="00DD161B"/>
    <w:rsid w:val="00DD252B"/>
    <w:rsid w:val="00DD34D2"/>
    <w:rsid w:val="00DD4573"/>
    <w:rsid w:val="00DD4BB5"/>
    <w:rsid w:val="00DD6BDD"/>
    <w:rsid w:val="00DE0708"/>
    <w:rsid w:val="00DE13F1"/>
    <w:rsid w:val="00DE16F5"/>
    <w:rsid w:val="00DE42A1"/>
    <w:rsid w:val="00DE540D"/>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5F35"/>
    <w:rsid w:val="00E47028"/>
    <w:rsid w:val="00E50487"/>
    <w:rsid w:val="00E525C7"/>
    <w:rsid w:val="00E526D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713"/>
    <w:rsid w:val="00E97E20"/>
    <w:rsid w:val="00EA4078"/>
    <w:rsid w:val="00EA4964"/>
    <w:rsid w:val="00EA74CD"/>
    <w:rsid w:val="00EB0254"/>
    <w:rsid w:val="00EB09A3"/>
    <w:rsid w:val="00EB2D7D"/>
    <w:rsid w:val="00EB4F7E"/>
    <w:rsid w:val="00EB6A50"/>
    <w:rsid w:val="00EB709F"/>
    <w:rsid w:val="00EB7305"/>
    <w:rsid w:val="00EC28E4"/>
    <w:rsid w:val="00EC3B7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4.xml"/><Relationship Id="rId32"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header" Target="header3.xml"/><Relationship Id="rId28" Type="http://schemas.openxmlformats.org/officeDocument/2006/relationships/header" Target="header6.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oter" Target="footer3.xml"/><Relationship Id="rId30"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14.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9AD68F3-52BF-4DEB-B98A-0997BF3A5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283</TotalTime>
  <Pages>12</Pages>
  <Words>1361</Words>
  <Characters>7758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86</cp:revision>
  <cp:lastPrinted>2020-05-20T02:35:00Z</cp:lastPrinted>
  <dcterms:created xsi:type="dcterms:W3CDTF">2020-10-08T23:25:00Z</dcterms:created>
  <dcterms:modified xsi:type="dcterms:W3CDTF">2020-10-21T01:56:00Z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