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Ruskin Swedlund</w:t>
      </w:r>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Neurio</w:t>
            </w:r>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Efergy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Irms, Vrms, W, X, </w:t>
            </w:r>
            <w:r w:rsidR="00B937AF">
              <w:rPr>
                <w:sz w:val="22"/>
                <w:szCs w:val="22"/>
              </w:rPr>
              <w:t>Wh</w:t>
            </w:r>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(Wh)</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key differences are in the communication type, operating voltage, and types of measurements. The Neurio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measures reactive power (X). Efergy Pro only measures Energy. Our Energy monitor is more comprehensive in providing power, voltage and current. Neurio and our</w:t>
      </w:r>
      <w:r>
        <w:rPr>
          <w:sz w:val="22"/>
          <w:szCs w:val="22"/>
        </w:rPr>
        <w:t>s</w:t>
      </w:r>
      <w:r w:rsidR="007516E2">
        <w:rPr>
          <w:sz w:val="22"/>
          <w:szCs w:val="22"/>
        </w:rPr>
        <w:t xml:space="preserve"> have Bluetooth and hard-wired connectivity, but the Neurio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14V</w:t>
            </w:r>
            <w:r>
              <w:rPr>
                <w:sz w:val="22"/>
                <w:szCs w:val="22"/>
                <w:vertAlign w:val="subscript"/>
              </w:rPr>
              <w:t xml:space="preserve">RMS  </w:t>
            </w:r>
            <w:r>
              <w:rPr>
                <w:sz w:val="22"/>
                <w:szCs w:val="22"/>
              </w:rPr>
              <w:t>±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A</w:t>
            </w:r>
            <w:r>
              <w:rPr>
                <w:sz w:val="22"/>
                <w:szCs w:val="22"/>
                <w:vertAlign w:val="subscript"/>
              </w:rPr>
              <w:t>pk</w:t>
            </w:r>
            <w:r>
              <w:rPr>
                <w:sz w:val="22"/>
                <w:szCs w:val="22"/>
              </w:rPr>
              <w:t>, W and W</w:t>
            </w:r>
            <w:r>
              <w:rPr>
                <w:sz w:val="22"/>
                <w:szCs w:val="22"/>
                <w:vertAlign w:val="subscript"/>
              </w:rPr>
              <w:t>min</w:t>
            </w:r>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593C1149"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4852A032" w:rsidR="00772136" w:rsidRPr="00234A0C" w:rsidRDefault="00770A0D" w:rsidP="00234A0C">
      <w:pPr>
        <w:pStyle w:val="Heading2"/>
      </w:pPr>
      <w:r>
        <w:t xml:space="preserve">The Schematic </w:t>
      </w:r>
    </w:p>
    <w:p w14:paraId="76C703C0" w14:textId="00028590" w:rsidR="00772136" w:rsidRDefault="00234A0C" w:rsidP="00F76696">
      <w:pPr>
        <w:spacing w:line="320" w:lineRule="exact"/>
        <w:jc w:val="both"/>
        <w:rPr>
          <w:sz w:val="22"/>
          <w:szCs w:val="22"/>
        </w:rPr>
      </w:pPr>
      <w:r>
        <w:rPr>
          <w:strike/>
          <w:noProof/>
          <w:sz w:val="22"/>
          <w:szCs w:val="22"/>
        </w:rPr>
        <w:drawing>
          <wp:anchor distT="0" distB="0" distL="114300" distR="114300" simplePos="0" relativeHeight="251658240" behindDoc="1" locked="0" layoutInCell="1" allowOverlap="1" wp14:anchorId="38BA99F2" wp14:editId="246BA50B">
            <wp:simplePos x="0" y="0"/>
            <wp:positionH relativeFrom="margin">
              <wp:align>center</wp:align>
            </wp:positionH>
            <wp:positionV relativeFrom="paragraph">
              <wp:posOffset>707794</wp:posOffset>
            </wp:positionV>
            <wp:extent cx="4831080" cy="3140075"/>
            <wp:effectExtent l="0" t="0" r="762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1080" cy="314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136">
        <w:rPr>
          <w:sz w:val="22"/>
          <w:szCs w:val="22"/>
        </w:rPr>
        <w:t>We maximized the gain of our captured voltage and current signals from the differential amplifier input by optimizing the resistor values we choose in order to represent our 5V ADC reference voltage more effectively.</w:t>
      </w:r>
      <w:r w:rsidR="00375B89">
        <w:rPr>
          <w:sz w:val="22"/>
          <w:szCs w:val="22"/>
        </w:rPr>
        <w:t xml:space="preserve"> The optimisation resulted in an approximate increase of 50%. </w:t>
      </w:r>
    </w:p>
    <w:p w14:paraId="2F2E06BE" w14:textId="77777777" w:rsidR="00234A0C" w:rsidRDefault="00234A0C" w:rsidP="00F76696">
      <w:pPr>
        <w:spacing w:line="320" w:lineRule="exact"/>
        <w:jc w:val="both"/>
        <w:rPr>
          <w:sz w:val="22"/>
          <w:szCs w:val="22"/>
        </w:rPr>
      </w:pPr>
    </w:p>
    <w:p w14:paraId="0FC4DE58" w14:textId="3CD98E31" w:rsidR="00770A0D" w:rsidRDefault="00234A0C" w:rsidP="00770A0D">
      <w:pPr>
        <w:pStyle w:val="Heading2"/>
      </w:pPr>
      <w:r>
        <w:rPr>
          <w:noProof/>
          <w:sz w:val="22"/>
          <w:szCs w:val="22"/>
        </w:rPr>
        <w:drawing>
          <wp:anchor distT="0" distB="0" distL="114300" distR="114300" simplePos="0" relativeHeight="251659264" behindDoc="0" locked="0" layoutInCell="1" allowOverlap="1" wp14:anchorId="3062ED5E" wp14:editId="7DDEB8A4">
            <wp:simplePos x="0" y="0"/>
            <wp:positionH relativeFrom="margin">
              <wp:align>left</wp:align>
            </wp:positionH>
            <wp:positionV relativeFrom="paragraph">
              <wp:posOffset>455295</wp:posOffset>
            </wp:positionV>
            <wp:extent cx="2687320" cy="25292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1062" cy="25512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0288" behindDoc="0" locked="0" layoutInCell="1" allowOverlap="1" wp14:anchorId="30205930" wp14:editId="7BD81912">
            <wp:simplePos x="0" y="0"/>
            <wp:positionH relativeFrom="margin">
              <wp:align>right</wp:align>
            </wp:positionH>
            <wp:positionV relativeFrom="paragraph">
              <wp:posOffset>288925</wp:posOffset>
            </wp:positionV>
            <wp:extent cx="3448050" cy="2667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0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A0D">
        <w:t xml:space="preserve">The PCB </w:t>
      </w:r>
    </w:p>
    <w:p w14:paraId="51E57BC5" w14:textId="6A9EAACE" w:rsidR="00375B89" w:rsidRDefault="00375B89" w:rsidP="00F76696">
      <w:pPr>
        <w:spacing w:line="320" w:lineRule="exact"/>
        <w:jc w:val="both"/>
        <w:rPr>
          <w:sz w:val="22"/>
          <w:szCs w:val="22"/>
        </w:rPr>
      </w:pPr>
    </w:p>
    <w:p w14:paraId="7C85CC55" w14:textId="28A3B883" w:rsidR="00375B89" w:rsidRDefault="00375B89" w:rsidP="00F76696">
      <w:pPr>
        <w:spacing w:line="320" w:lineRule="exact"/>
        <w:jc w:val="both"/>
        <w:rPr>
          <w:sz w:val="22"/>
          <w:szCs w:val="22"/>
        </w:rPr>
      </w:pPr>
      <w:r>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13B89DDD" w14:textId="1DCDC8A0"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r w:rsidRPr="00E7229D">
              <w:rPr>
                <w:b w:val="0"/>
                <w:bCs w:val="0"/>
                <w:sz w:val="22"/>
                <w:szCs w:val="22"/>
              </w:rPr>
              <w:t>G</w:t>
            </w:r>
            <w:r w:rsidRPr="00E7229D">
              <w:rPr>
                <w:b w:val="0"/>
                <w:bCs w:val="0"/>
                <w:sz w:val="22"/>
                <w:szCs w:val="22"/>
                <w:vertAlign w:val="subscript"/>
              </w:rPr>
              <w:t>vs</w:t>
            </w:r>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r w:rsidRPr="00E7229D">
              <w:rPr>
                <w:b w:val="0"/>
                <w:bCs w:val="0"/>
                <w:sz w:val="22"/>
                <w:szCs w:val="22"/>
              </w:rPr>
              <w:t>G</w:t>
            </w:r>
            <w:r w:rsidRPr="00E7229D">
              <w:rPr>
                <w:b w:val="0"/>
                <w:bCs w:val="0"/>
                <w:sz w:val="22"/>
                <w:szCs w:val="22"/>
                <w:vertAlign w:val="subscript"/>
              </w:rPr>
              <w:t>is</w:t>
            </w:r>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r w:rsidRPr="00E7229D">
              <w:rPr>
                <w:b w:val="0"/>
                <w:bCs w:val="0"/>
                <w:sz w:val="22"/>
                <w:szCs w:val="22"/>
              </w:rPr>
              <w:t>G</w:t>
            </w:r>
            <w:r w:rsidRPr="00E7229D">
              <w:rPr>
                <w:b w:val="0"/>
                <w:bCs w:val="0"/>
                <w:sz w:val="22"/>
                <w:szCs w:val="22"/>
                <w:vertAlign w:val="subscript"/>
              </w:rPr>
              <w:t>vo</w:t>
            </w:r>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vf</w:t>
            </w:r>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tcW w:w="4815" w:type="dxa"/>
            <w:vAlign w:val="center"/>
          </w:tcPr>
          <w:p w14:paraId="0E4E595B" w14:textId="7FA98F04" w:rsidR="00980CEB" w:rsidRPr="00E7229D" w:rsidRDefault="00B2693D" w:rsidP="0055626D">
            <w:pPr>
              <w:cnfStyle w:val="001000000000" w:firstRow="0" w:lastRow="0" w:firstColumn="1" w:lastColumn="0" w:oddVBand="0" w:evenVBand="0" w:oddHBand="0" w:evenHBand="0" w:firstRowFirstColumn="0" w:firstRowLastColumn="0" w:lastRowFirstColumn="0" w:lastRowLastColumn="0"/>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rPr>
                <w:sz w:val="22"/>
                <w:szCs w:val="22"/>
              </w:rPr>
            </w:pPr>
            <w:r>
              <w:rPr>
                <w:sz w:val="22"/>
                <w:szCs w:val="22"/>
              </w:rPr>
              <w:t>0 V</w:t>
            </w:r>
          </w:p>
        </w:tc>
        <w:tc>
          <w:tcPr>
            <w:tcW w:w="2264" w:type="dxa"/>
            <w:vAlign w:val="center"/>
          </w:tcPr>
          <w:p w14:paraId="55620771" w14:textId="7D925DF2" w:rsidR="00980CEB" w:rsidRPr="00E7229D" w:rsidRDefault="00886107" w:rsidP="0055626D">
            <w:pPr>
              <w:rPr>
                <w:sz w:val="22"/>
                <w:szCs w:val="22"/>
              </w:rPr>
            </w:pPr>
            <w:r>
              <w:rPr>
                <w:sz w:val="22"/>
                <w:szCs w:val="22"/>
              </w:rPr>
              <w:t>0 V</w:t>
            </w:r>
            <w:bookmarkStart w:id="0" w:name="_GoBack"/>
            <w:bookmarkEnd w:id="0"/>
          </w:p>
        </w:tc>
      </w:tr>
    </w:tbl>
    <w:p w14:paraId="2AC6271E" w14:textId="77777777" w:rsidR="000E2AF2" w:rsidRPr="00132E29" w:rsidRDefault="000E2AF2" w:rsidP="000E2AF2">
      <w:pPr>
        <w:spacing w:line="320" w:lineRule="exact"/>
        <w:jc w:val="both"/>
        <w:rPr>
          <w:sz w:val="22"/>
          <w:szCs w:val="22"/>
        </w:rPr>
      </w:pPr>
    </w:p>
    <w:p w14:paraId="62D342B4" w14:textId="249B1D7D"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41F0AA81" w:rsidR="00B92B30" w:rsidRDefault="00B92B30" w:rsidP="00B92B30">
      <w:pPr>
        <w:pStyle w:val="Heading2"/>
      </w:pPr>
      <w:r>
        <w:t>Flow</w:t>
      </w:r>
      <w:r w:rsidR="007F4F85">
        <w:t>c</w:t>
      </w:r>
      <w:r>
        <w:t xml:space="preserve">hart </w:t>
      </w:r>
    </w:p>
    <w:p w14:paraId="306F56FC" w14:textId="6BDE5BF9" w:rsidR="00B92B30" w:rsidRDefault="00B92B30" w:rsidP="00B92B30">
      <w:pPr>
        <w:spacing w:line="320" w:lineRule="exact"/>
        <w:jc w:val="both"/>
        <w:rPr>
          <w:sz w:val="22"/>
          <w:szCs w:val="22"/>
        </w:rPr>
      </w:pPr>
      <w:r>
        <w:rPr>
          <w:sz w:val="22"/>
          <w:szCs w:val="22"/>
        </w:rPr>
        <w:t xml:space="preserve">Add </w:t>
      </w:r>
      <w:r w:rsidR="007F4F85">
        <w:rPr>
          <w:sz w:val="22"/>
          <w:szCs w:val="22"/>
        </w:rPr>
        <w:t>a detailed flowchart to explain the functionality of your embedded software</w:t>
      </w:r>
      <w:r>
        <w:rPr>
          <w:sz w:val="22"/>
          <w:szCs w:val="22"/>
        </w:rPr>
        <w:t xml:space="preserve">. </w:t>
      </w:r>
      <w:r w:rsidR="007F4F85">
        <w:rPr>
          <w:sz w:val="22"/>
          <w:szCs w:val="22"/>
        </w:rPr>
        <w:t xml:space="preserve">Use appropriate symbols. The flowchart should clearly indicate how your embedded software work so someone else can use it to modify your software </w:t>
      </w:r>
      <w:r>
        <w:rPr>
          <w:sz w:val="22"/>
          <w:szCs w:val="22"/>
        </w:rPr>
        <w:t xml:space="preserve">without having to talk to your team. </w:t>
      </w:r>
      <w:r w:rsidR="00973174">
        <w:rPr>
          <w:sz w:val="22"/>
          <w:szCs w:val="22"/>
        </w:rPr>
        <w:t>You may divide the flowchart into a few flowcharts if required. Also, i</w:t>
      </w:r>
      <w:r>
        <w:rPr>
          <w:sz w:val="22"/>
          <w:szCs w:val="22"/>
        </w:rPr>
        <w:t xml:space="preserve">f needed include a short paragraph </w:t>
      </w:r>
      <w:r w:rsidR="00973174">
        <w:rPr>
          <w:sz w:val="22"/>
          <w:szCs w:val="22"/>
        </w:rPr>
        <w:t xml:space="preserve">and/or pseudo code to provide </w:t>
      </w:r>
      <w:r>
        <w:rPr>
          <w:sz w:val="22"/>
          <w:szCs w:val="22"/>
        </w:rPr>
        <w:t>detail</w:t>
      </w:r>
      <w:r w:rsidR="00973174">
        <w:rPr>
          <w:sz w:val="22"/>
          <w:szCs w:val="22"/>
        </w:rPr>
        <w:t>s of</w:t>
      </w:r>
      <w:r>
        <w:rPr>
          <w:sz w:val="22"/>
          <w:szCs w:val="22"/>
        </w:rPr>
        <w:t xml:space="preserve"> any special features of the design.</w:t>
      </w:r>
    </w:p>
    <w:p w14:paraId="31ECA0C5" w14:textId="2A2C54F6" w:rsidR="00DD4573" w:rsidRDefault="00DD4573" w:rsidP="00DD4573">
      <w:pPr>
        <w:pStyle w:val="Heading2"/>
      </w:pPr>
      <w:r>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420986E7" w:rsidR="000472AF" w:rsidRPr="000472AF" w:rsidRDefault="000472AF" w:rsidP="000472AF">
      <w:pPr>
        <w:jc w:val="center"/>
      </w:pPr>
      <w:r>
        <w:t>Table</w:t>
      </w:r>
      <w:r w:rsidR="009A27C4">
        <w:t xml:space="preserve"> V</w:t>
      </w:r>
      <w:r>
        <w:t>: Peripheral 2</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771E625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3AD14126"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018C1D9B"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5539AB32"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5EB65B6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1B54E92"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095CB86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0E35338A" w14:textId="77777777" w:rsidR="000472AF" w:rsidRDefault="000472AF" w:rsidP="000472AF">
      <w:pPr>
        <w:jc w:val="center"/>
      </w:pPr>
    </w:p>
    <w:p w14:paraId="4A169F22" w14:textId="02892563" w:rsidR="000472AF" w:rsidRDefault="000472AF" w:rsidP="000472AF">
      <w:pPr>
        <w:jc w:val="center"/>
      </w:pPr>
      <w:r>
        <w:t>Table V</w:t>
      </w:r>
      <w:r w:rsidR="009A27C4">
        <w:t>I</w:t>
      </w:r>
      <w:r>
        <w:t>: Peripheral 3</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77777777" w:rsidR="000472AF" w:rsidRPr="00875F70" w:rsidRDefault="000472AF" w:rsidP="006F73F9">
            <w:pPr>
              <w:rPr>
                <w:b w:val="0"/>
                <w:bCs w:val="0"/>
                <w:sz w:val="22"/>
                <w:szCs w:val="22"/>
              </w:rPr>
            </w:pPr>
            <w:r>
              <w:rPr>
                <w:b w:val="0"/>
                <w:bCs w:val="0"/>
                <w:sz w:val="22"/>
                <w:szCs w:val="22"/>
              </w:rPr>
              <w:lastRenderedPageBreak/>
              <w:t>Number of data bits</w:t>
            </w:r>
          </w:p>
        </w:tc>
        <w:tc>
          <w:tcPr>
            <w:tcW w:w="2551" w:type="dxa"/>
            <w:vAlign w:val="center"/>
          </w:tcPr>
          <w:p w14:paraId="24055952"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4AFA1AAB"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79A39583"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62D64027"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095D5BD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3694E6F4"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41FE4150"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70B06DC0" w14:textId="77777777" w:rsidR="000472AF" w:rsidRDefault="000472AF" w:rsidP="000472AF">
      <w:pPr>
        <w:rPr>
          <w:lang w:val="en-US" w:eastAsia="ja-JP"/>
        </w:rPr>
      </w:pPr>
    </w:p>
    <w:p w14:paraId="59538252" w14:textId="73BB6950" w:rsidR="000472AF" w:rsidRDefault="000472AF" w:rsidP="000472AF">
      <w:pPr>
        <w:rPr>
          <w:lang w:val="en-US" w:eastAsia="ja-JP"/>
        </w:rPr>
      </w:pPr>
    </w:p>
    <w:p w14:paraId="77C426FB" w14:textId="3B187461" w:rsidR="000472AF" w:rsidRDefault="000472AF" w:rsidP="000472AF">
      <w:pPr>
        <w:rPr>
          <w:lang w:val="en-US" w:eastAsia="ja-JP"/>
        </w:rPr>
      </w:pPr>
    </w:p>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LTspice/Proteus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D. J. Thrimawithana</w:t>
      </w:r>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16"/>
          <w:headerReference w:type="default" r:id="rId17"/>
          <w:footerReference w:type="default" r:id="rId18"/>
          <w:headerReference w:type="first" r:id="rId19"/>
          <w:footerReference w:type="first" r:id="rId20"/>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1"/>
      <w:headerReference w:type="default" r:id="rId22"/>
      <w:footerReference w:type="default" r:id="rId23"/>
      <w:headerReference w:type="first" r:id="rId24"/>
      <w:footerReference w:type="first" r:id="rId25"/>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7D0A19" w14:textId="77777777" w:rsidR="00FB343D" w:rsidRDefault="00FB343D" w:rsidP="00F42576">
      <w:r>
        <w:separator/>
      </w:r>
    </w:p>
    <w:p w14:paraId="3BF91F6C" w14:textId="77777777" w:rsidR="00FB343D" w:rsidRDefault="00FB343D"/>
  </w:endnote>
  <w:endnote w:type="continuationSeparator" w:id="0">
    <w:p w14:paraId="68263E4C" w14:textId="77777777" w:rsidR="00FB343D" w:rsidRDefault="00FB343D" w:rsidP="00F42576">
      <w:r>
        <w:continuationSeparator/>
      </w:r>
    </w:p>
    <w:p w14:paraId="1E30C7CC" w14:textId="77777777" w:rsidR="00FB343D" w:rsidRDefault="00FB34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3F62E2" w14:textId="77777777" w:rsidR="00FB343D" w:rsidRDefault="00FB343D" w:rsidP="00F42576">
      <w:r>
        <w:separator/>
      </w:r>
    </w:p>
    <w:p w14:paraId="20C1552A" w14:textId="77777777" w:rsidR="00FB343D" w:rsidRDefault="00FB343D"/>
  </w:footnote>
  <w:footnote w:type="continuationSeparator" w:id="0">
    <w:p w14:paraId="24BF9966" w14:textId="77777777" w:rsidR="00FB343D" w:rsidRDefault="00FB343D" w:rsidP="00F42576">
      <w:r>
        <w:continuationSeparator/>
      </w:r>
    </w:p>
    <w:p w14:paraId="656C9606" w14:textId="77777777" w:rsidR="00FB343D" w:rsidRDefault="00FB34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F5"/>
    <w:rsid w:val="00463EFD"/>
    <w:rsid w:val="00467722"/>
    <w:rsid w:val="004716FF"/>
    <w:rsid w:val="004719DE"/>
    <w:rsid w:val="00476E7C"/>
    <w:rsid w:val="0048179C"/>
    <w:rsid w:val="004824A9"/>
    <w:rsid w:val="00482B96"/>
    <w:rsid w:val="00484CF4"/>
    <w:rsid w:val="00487C63"/>
    <w:rsid w:val="00490248"/>
    <w:rsid w:val="0049030C"/>
    <w:rsid w:val="00490311"/>
    <w:rsid w:val="0049413C"/>
    <w:rsid w:val="00494D97"/>
    <w:rsid w:val="004A18B0"/>
    <w:rsid w:val="004A46EA"/>
    <w:rsid w:val="004B61D5"/>
    <w:rsid w:val="004C1037"/>
    <w:rsid w:val="004C24FB"/>
    <w:rsid w:val="004C2920"/>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2D34"/>
    <w:rsid w:val="006C5DEB"/>
    <w:rsid w:val="006C75E6"/>
    <w:rsid w:val="006C7E9B"/>
    <w:rsid w:val="006D2C81"/>
    <w:rsid w:val="006D47E2"/>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7C9A"/>
    <w:rsid w:val="009D0B9C"/>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3585"/>
    <w:rsid w:val="00A850D2"/>
    <w:rsid w:val="00A864E2"/>
    <w:rsid w:val="00A8673C"/>
    <w:rsid w:val="00A9079E"/>
    <w:rsid w:val="00A91ADA"/>
    <w:rsid w:val="00A92DAE"/>
    <w:rsid w:val="00A93B59"/>
    <w:rsid w:val="00AA10B0"/>
    <w:rsid w:val="00AA2295"/>
    <w:rsid w:val="00AA3626"/>
    <w:rsid w:val="00AA4FB7"/>
    <w:rsid w:val="00AA5AB8"/>
    <w:rsid w:val="00AA5B7C"/>
    <w:rsid w:val="00AA7342"/>
    <w:rsid w:val="00AB0D39"/>
    <w:rsid w:val="00AB2A84"/>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343D"/>
    <w:rsid w:val="00FB435C"/>
    <w:rsid w:val="00FB6F43"/>
    <w:rsid w:val="00FC077B"/>
    <w:rsid w:val="00FC2233"/>
    <w:rsid w:val="00FC2769"/>
    <w:rsid w:val="00FC2E44"/>
    <w:rsid w:val="00FC3E98"/>
    <w:rsid w:val="00FC6F74"/>
    <w:rsid w:val="00FD0161"/>
    <w:rsid w:val="00FD1F59"/>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4.xml"/><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7.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21F3D95-2AB4-49F1-A3BC-9A6ABA4ED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160</TotalTime>
  <Pages>10</Pages>
  <Words>1269</Words>
  <Characters>7234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55</cp:revision>
  <cp:lastPrinted>2020-05-20T02:35:00Z</cp:lastPrinted>
  <dcterms:created xsi:type="dcterms:W3CDTF">2020-10-08T23:25:00Z</dcterms:created>
  <dcterms:modified xsi:type="dcterms:W3CDTF">2020-10-14T00:03:00Z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